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E7383B" w14:textId="77777777" w:rsidR="006E5E09" w:rsidRDefault="006E5E09" w:rsidP="000F3071">
      <w:pPr>
        <w:tabs>
          <w:tab w:val="left" w:pos="3732"/>
        </w:tabs>
        <w:rPr>
          <w:lang w:val="en-US"/>
        </w:rPr>
      </w:pPr>
    </w:p>
    <w:p w14:paraId="52650DC4" w14:textId="77777777" w:rsidR="006E5E09" w:rsidRDefault="006E5E09" w:rsidP="000F3071">
      <w:pPr>
        <w:tabs>
          <w:tab w:val="left" w:pos="3732"/>
        </w:tabs>
        <w:rPr>
          <w:lang w:val="en-US"/>
        </w:rPr>
      </w:pPr>
    </w:p>
    <w:p w14:paraId="09CE0C58" w14:textId="77777777" w:rsidR="006E5E09" w:rsidRDefault="006E5E09" w:rsidP="000F3071">
      <w:pPr>
        <w:tabs>
          <w:tab w:val="left" w:pos="3732"/>
        </w:tabs>
        <w:rPr>
          <w:lang w:val="en-US"/>
        </w:rPr>
      </w:pPr>
    </w:p>
    <w:p w14:paraId="40BC5446" w14:textId="77777777" w:rsidR="00B2032F" w:rsidRDefault="00B2032F" w:rsidP="000F3071">
      <w:pPr>
        <w:tabs>
          <w:tab w:val="left" w:pos="3732"/>
        </w:tabs>
        <w:rPr>
          <w:lang w:val="en-US"/>
        </w:rPr>
      </w:pPr>
    </w:p>
    <w:p w14:paraId="13F9E623" w14:textId="77777777" w:rsidR="006E5E09" w:rsidRDefault="006E5E09" w:rsidP="000F3071">
      <w:pPr>
        <w:tabs>
          <w:tab w:val="left" w:pos="3732"/>
        </w:tabs>
        <w:rPr>
          <w:lang w:val="en-US"/>
        </w:rPr>
      </w:pPr>
    </w:p>
    <w:p w14:paraId="74FE84FC" w14:textId="77777777" w:rsidR="006E5E09" w:rsidRDefault="006E5E09" w:rsidP="000F3071">
      <w:pPr>
        <w:tabs>
          <w:tab w:val="left" w:pos="3732"/>
        </w:tabs>
        <w:rPr>
          <w:lang w:val="en-US"/>
        </w:rPr>
      </w:pPr>
    </w:p>
    <w:p w14:paraId="6340A132" w14:textId="77777777" w:rsidR="00B2032F" w:rsidRDefault="00B2032F" w:rsidP="000F3071">
      <w:pPr>
        <w:tabs>
          <w:tab w:val="left" w:pos="3732"/>
        </w:tabs>
        <w:rPr>
          <w:lang w:val="en-US"/>
        </w:rPr>
      </w:pPr>
    </w:p>
    <w:p w14:paraId="4174D980" w14:textId="77777777" w:rsidR="00B2032F" w:rsidRDefault="00B2032F" w:rsidP="000F3071">
      <w:pPr>
        <w:tabs>
          <w:tab w:val="left" w:pos="3732"/>
        </w:tabs>
        <w:rPr>
          <w:lang w:val="en-US"/>
        </w:rPr>
      </w:pPr>
    </w:p>
    <w:p w14:paraId="3AC8D147" w14:textId="77777777" w:rsidR="00CD258B" w:rsidRDefault="00CD258B" w:rsidP="000F3071">
      <w:pPr>
        <w:tabs>
          <w:tab w:val="left" w:pos="3732"/>
        </w:tabs>
        <w:rPr>
          <w:lang w:val="en-US"/>
        </w:rPr>
      </w:pPr>
    </w:p>
    <w:p w14:paraId="45115919" w14:textId="77777777" w:rsidR="00CD258B" w:rsidRDefault="00CD258B" w:rsidP="000F3071">
      <w:pPr>
        <w:tabs>
          <w:tab w:val="left" w:pos="3732"/>
        </w:tabs>
        <w:rPr>
          <w:lang w:val="en-US"/>
        </w:rPr>
      </w:pPr>
    </w:p>
    <w:p w14:paraId="4593F8C9" w14:textId="77777777" w:rsidR="007E522A" w:rsidRDefault="007E522A" w:rsidP="000F3071">
      <w:pPr>
        <w:tabs>
          <w:tab w:val="left" w:pos="3732"/>
        </w:tabs>
        <w:rPr>
          <w:lang w:val="en-US"/>
        </w:rPr>
      </w:pPr>
    </w:p>
    <w:p w14:paraId="58BC15A7" w14:textId="77777777" w:rsidR="007E522A" w:rsidRDefault="007E522A" w:rsidP="000F3071">
      <w:pPr>
        <w:tabs>
          <w:tab w:val="left" w:pos="3732"/>
        </w:tabs>
        <w:rPr>
          <w:lang w:val="en-US"/>
        </w:rPr>
      </w:pPr>
    </w:p>
    <w:p w14:paraId="42979151" w14:textId="77777777" w:rsidR="006E5E09" w:rsidRPr="006E5E09" w:rsidRDefault="006E5E09" w:rsidP="006E5E09">
      <w:pPr>
        <w:tabs>
          <w:tab w:val="left" w:pos="3732"/>
        </w:tabs>
        <w:jc w:val="center"/>
        <w:rPr>
          <w:rFonts w:asciiTheme="majorHAnsi" w:hAnsiTheme="majorHAnsi"/>
          <w:b/>
          <w:sz w:val="28"/>
          <w:lang w:val="en-US"/>
        </w:rPr>
      </w:pPr>
      <w:r w:rsidRPr="006E5E09">
        <w:rPr>
          <w:rFonts w:asciiTheme="majorHAnsi" w:hAnsiTheme="majorHAnsi"/>
          <w:b/>
          <w:sz w:val="28"/>
          <w:lang w:val="en-US"/>
        </w:rPr>
        <w:t>INTERAC</w:t>
      </w:r>
      <w:r w:rsidR="005441AA">
        <w:rPr>
          <w:rFonts w:asciiTheme="majorHAnsi" w:hAnsiTheme="majorHAnsi"/>
          <w:b/>
          <w:sz w:val="28"/>
          <w:lang w:val="en-US"/>
        </w:rPr>
        <w:t>Ţ</w:t>
      </w:r>
      <w:r w:rsidRPr="006E5E09">
        <w:rPr>
          <w:rFonts w:asciiTheme="majorHAnsi" w:hAnsiTheme="majorHAnsi"/>
          <w:b/>
          <w:sz w:val="28"/>
          <w:lang w:val="en-US"/>
        </w:rPr>
        <w:t>IUNEA OM-CALCULATOR</w:t>
      </w:r>
    </w:p>
    <w:p w14:paraId="4BAEAE9C" w14:textId="77777777" w:rsidR="003B1DF9" w:rsidRPr="006E5E09" w:rsidRDefault="006E5E09" w:rsidP="006E5E09">
      <w:pPr>
        <w:tabs>
          <w:tab w:val="left" w:pos="3732"/>
        </w:tabs>
        <w:jc w:val="center"/>
        <w:rPr>
          <w:rFonts w:asciiTheme="majorHAnsi" w:hAnsiTheme="majorHAnsi"/>
          <w:b/>
          <w:sz w:val="28"/>
          <w:lang w:val="en-US"/>
        </w:rPr>
      </w:pPr>
      <w:r w:rsidRPr="006E5E09">
        <w:rPr>
          <w:rFonts w:asciiTheme="majorHAnsi" w:hAnsiTheme="majorHAnsi"/>
          <w:b/>
          <w:sz w:val="28"/>
          <w:lang w:val="en-US"/>
        </w:rPr>
        <w:t>Proiect final</w:t>
      </w:r>
    </w:p>
    <w:p w14:paraId="076D7CE1" w14:textId="77777777" w:rsidR="006E5E09" w:rsidRPr="006E5E09" w:rsidRDefault="006E5E09" w:rsidP="000F3071">
      <w:pPr>
        <w:tabs>
          <w:tab w:val="left" w:pos="3732"/>
        </w:tabs>
        <w:rPr>
          <w:rFonts w:asciiTheme="majorHAnsi" w:hAnsiTheme="majorHAnsi"/>
          <w:lang w:val="en-US"/>
        </w:rPr>
      </w:pPr>
    </w:p>
    <w:p w14:paraId="0E5C6DED" w14:textId="77777777" w:rsidR="006E5E09" w:rsidRDefault="006E5E09" w:rsidP="000F3071">
      <w:pPr>
        <w:tabs>
          <w:tab w:val="left" w:pos="3732"/>
        </w:tabs>
        <w:rPr>
          <w:lang w:val="en-US"/>
        </w:rPr>
      </w:pPr>
    </w:p>
    <w:p w14:paraId="0AF1DAB1" w14:textId="77777777" w:rsidR="00CC2811" w:rsidRDefault="00CC2811" w:rsidP="000F3071">
      <w:pPr>
        <w:tabs>
          <w:tab w:val="left" w:pos="3732"/>
        </w:tabs>
        <w:rPr>
          <w:lang w:val="en-US"/>
        </w:rPr>
      </w:pPr>
    </w:p>
    <w:p w14:paraId="7B5F779D" w14:textId="77777777" w:rsidR="007E522A" w:rsidRDefault="007E522A" w:rsidP="000F3071">
      <w:pPr>
        <w:tabs>
          <w:tab w:val="left" w:pos="3732"/>
        </w:tabs>
        <w:rPr>
          <w:lang w:val="en-US"/>
        </w:rPr>
      </w:pPr>
    </w:p>
    <w:p w14:paraId="187CAE89" w14:textId="6F5744C5" w:rsidR="00CC2811" w:rsidRDefault="00B2032F" w:rsidP="00B2032F">
      <w:pPr>
        <w:tabs>
          <w:tab w:val="left" w:pos="3732"/>
        </w:tabs>
        <w:jc w:val="right"/>
        <w:rPr>
          <w:lang w:val="en-US"/>
        </w:rPr>
      </w:pPr>
      <w:r w:rsidRPr="00B2032F">
        <w:rPr>
          <w:b/>
          <w:sz w:val="28"/>
          <w:lang w:val="en-US"/>
        </w:rPr>
        <w:t>Echipa</w:t>
      </w:r>
      <w:r>
        <w:rPr>
          <w:lang w:val="en-US"/>
        </w:rPr>
        <w:t xml:space="preserve"> </w:t>
      </w:r>
      <w:sdt>
        <w:sdtPr>
          <w:rPr>
            <w:rFonts w:ascii="Times New Roman" w:hAnsi="Times New Roman" w:cs="Times New Roman"/>
            <w:sz w:val="32"/>
            <w:szCs w:val="32"/>
            <w:lang w:val="en-US"/>
          </w:rPr>
          <w:id w:val="-1246642884"/>
          <w:placeholder>
            <w:docPart w:val="06DDBF6F48EE453785677176D831F703"/>
          </w:placeholder>
          <w:text/>
        </w:sdtPr>
        <w:sdtContent>
          <w:r w:rsidR="005C7DB7" w:rsidRPr="005C7DB7">
            <w:rPr>
              <w:rFonts w:ascii="Times New Roman" w:hAnsi="Times New Roman" w:cs="Times New Roman"/>
              <w:sz w:val="32"/>
              <w:szCs w:val="32"/>
              <w:lang w:val="en-US"/>
            </w:rPr>
            <w:t>SmartyTown</w:t>
          </w:r>
        </w:sdtContent>
      </w:sdt>
    </w:p>
    <w:p w14:paraId="024071D9" w14:textId="77777777" w:rsidR="00B2032F" w:rsidRDefault="00000000" w:rsidP="00B2032F">
      <w:pPr>
        <w:tabs>
          <w:tab w:val="left" w:pos="7238"/>
        </w:tabs>
        <w:jc w:val="right"/>
        <w:rPr>
          <w:lang w:val="en-US"/>
        </w:rPr>
      </w:pPr>
      <w:sdt>
        <w:sdtPr>
          <w:rPr>
            <w:b/>
            <w:bCs/>
            <w:i/>
            <w:lang w:val="en-US"/>
          </w:rPr>
          <w:id w:val="-1219441742"/>
          <w:placeholder>
            <w:docPart w:val="06DDBF6F48EE453785677176D831F703"/>
          </w:placeholder>
          <w:text/>
        </w:sdtPr>
        <w:sdtContent>
          <w:r w:rsidR="004E0142" w:rsidRPr="00E82AF1">
            <w:rPr>
              <w:b/>
              <w:bCs/>
              <w:i/>
              <w:lang w:val="en-US"/>
            </w:rPr>
            <w:t>Completati pentru fiecare membru al echipei n</w:t>
          </w:r>
          <w:r w:rsidR="007E522A" w:rsidRPr="00E82AF1">
            <w:rPr>
              <w:b/>
              <w:bCs/>
              <w:i/>
              <w:lang w:val="en-US"/>
            </w:rPr>
            <w:t>ume</w:t>
          </w:r>
          <w:r w:rsidR="004E0142" w:rsidRPr="00E82AF1">
            <w:rPr>
              <w:b/>
              <w:bCs/>
              <w:i/>
              <w:lang w:val="en-US"/>
            </w:rPr>
            <w:t>le  SI</w:t>
          </w:r>
          <w:r w:rsidR="007E522A" w:rsidRPr="00E82AF1">
            <w:rPr>
              <w:b/>
              <w:bCs/>
              <w:i/>
              <w:lang w:val="en-US"/>
            </w:rPr>
            <w:t xml:space="preserve"> grupa</w:t>
          </w:r>
        </w:sdtContent>
      </w:sdt>
    </w:p>
    <w:p w14:paraId="7D5C4E85" w14:textId="3C687918" w:rsidR="00B2032F" w:rsidRDefault="00000000" w:rsidP="00B2032F">
      <w:pPr>
        <w:tabs>
          <w:tab w:val="left" w:pos="7238"/>
        </w:tabs>
        <w:jc w:val="right"/>
        <w:rPr>
          <w:lang w:val="en-US"/>
        </w:rPr>
      </w:pPr>
      <w:sdt>
        <w:sdtPr>
          <w:rPr>
            <w:lang w:val="en-US"/>
          </w:rPr>
          <w:id w:val="-797441213"/>
          <w:placeholder>
            <w:docPart w:val="06DDBF6F48EE453785677176D831F703"/>
          </w:placeholder>
          <w:text/>
        </w:sdtPr>
        <w:sdtContent>
          <w:r w:rsidR="005C7DB7">
            <w:rPr>
              <w:lang w:val="en-US"/>
            </w:rPr>
            <w:t>Ionescu Arriana grupa 322</w:t>
          </w:r>
        </w:sdtContent>
      </w:sdt>
    </w:p>
    <w:p w14:paraId="593D4977" w14:textId="465490A0" w:rsidR="00B2032F" w:rsidRDefault="00000000" w:rsidP="00B2032F">
      <w:pPr>
        <w:tabs>
          <w:tab w:val="left" w:pos="2475"/>
          <w:tab w:val="left" w:pos="7238"/>
        </w:tabs>
        <w:jc w:val="right"/>
        <w:rPr>
          <w:lang w:val="en-US"/>
        </w:rPr>
      </w:pPr>
      <w:sdt>
        <w:sdtPr>
          <w:rPr>
            <w:lang w:val="en-US"/>
          </w:rPr>
          <w:id w:val="1164907623"/>
          <w:placeholder>
            <w:docPart w:val="06DDBF6F48EE453785677176D831F703"/>
          </w:placeholder>
          <w:text/>
        </w:sdtPr>
        <w:sdtContent>
          <w:r w:rsidR="005C7DB7">
            <w:rPr>
              <w:lang w:val="en-US"/>
            </w:rPr>
            <w:t>Popa Alex-</w:t>
          </w:r>
          <w:r w:rsidR="005C7DB7">
            <w:t>Ștefan 323</w:t>
          </w:r>
        </w:sdtContent>
      </w:sdt>
    </w:p>
    <w:p w14:paraId="1F384275" w14:textId="1EC74B86" w:rsidR="006E4CA1" w:rsidRDefault="00000000" w:rsidP="00B2032F">
      <w:pPr>
        <w:tabs>
          <w:tab w:val="left" w:pos="2475"/>
          <w:tab w:val="left" w:pos="7238"/>
        </w:tabs>
        <w:jc w:val="right"/>
        <w:rPr>
          <w:lang w:val="en-US"/>
        </w:rPr>
      </w:pPr>
      <w:sdt>
        <w:sdtPr>
          <w:rPr>
            <w:lang w:val="en-US"/>
          </w:rPr>
          <w:id w:val="1691105756"/>
          <w:placeholder>
            <w:docPart w:val="06DDBF6F48EE453785677176D831F703"/>
          </w:placeholder>
          <w:text/>
        </w:sdtPr>
        <w:sdtContent>
          <w:r w:rsidR="005C7DB7">
            <w:rPr>
              <w:lang w:val="en-US"/>
            </w:rPr>
            <w:t>Man Daniel-Nicolae 322</w:t>
          </w:r>
        </w:sdtContent>
      </w:sdt>
    </w:p>
    <w:sdt>
      <w:sdtPr>
        <w:rPr>
          <w:lang w:val="en-US"/>
        </w:rPr>
        <w:id w:val="621728118"/>
        <w:placeholder>
          <w:docPart w:val="06DDBF6F48EE453785677176D831F703"/>
        </w:placeholder>
        <w:showingPlcHdr/>
        <w:text/>
      </w:sdtPr>
      <w:sdtContent>
        <w:p w14:paraId="4C5A4F61" w14:textId="77777777" w:rsidR="00B2032F" w:rsidRDefault="00B2032F" w:rsidP="00B2032F">
          <w:pPr>
            <w:tabs>
              <w:tab w:val="left" w:pos="2475"/>
              <w:tab w:val="left" w:pos="7238"/>
            </w:tabs>
            <w:jc w:val="right"/>
            <w:rPr>
              <w:lang w:val="en-US"/>
            </w:rPr>
          </w:pPr>
          <w:r w:rsidRPr="00516222">
            <w:rPr>
              <w:rStyle w:val="PlaceholderText"/>
            </w:rPr>
            <w:t>Click here to enter text.</w:t>
          </w:r>
        </w:p>
      </w:sdtContent>
    </w:sdt>
    <w:p w14:paraId="3FA42404" w14:textId="77777777" w:rsidR="006E4CA1" w:rsidRDefault="006E4CA1">
      <w:pPr>
        <w:rPr>
          <w:lang w:val="en-US"/>
        </w:rPr>
      </w:pPr>
      <w:r>
        <w:rPr>
          <w:lang w:val="en-US"/>
        </w:rPr>
        <w:br w:type="page"/>
      </w:r>
    </w:p>
    <w:p w14:paraId="170676E3" w14:textId="77777777" w:rsidR="006E4CA1" w:rsidRDefault="006E4CA1" w:rsidP="000F3071">
      <w:pPr>
        <w:tabs>
          <w:tab w:val="left" w:pos="3732"/>
        </w:tabs>
        <w:rPr>
          <w:lang w:val="en-US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-155685279"/>
        <w:docPartObj>
          <w:docPartGallery w:val="Table of Contents"/>
          <w:docPartUnique/>
        </w:docPartObj>
      </w:sdtPr>
      <w:sdtContent>
        <w:p w14:paraId="6E0B963D" w14:textId="77777777" w:rsidR="006E4CA1" w:rsidRDefault="006E4CA1">
          <w:pPr>
            <w:pStyle w:val="TOCHeading"/>
          </w:pPr>
          <w:r>
            <w:t>Cuprins</w:t>
          </w:r>
        </w:p>
        <w:p w14:paraId="4D8F8FB4" w14:textId="77777777" w:rsidR="003F1E5E" w:rsidRDefault="006E4CA1">
          <w:pPr>
            <w:pStyle w:val="TOC1"/>
            <w:tabs>
              <w:tab w:val="left" w:pos="440"/>
              <w:tab w:val="right" w:leader="dot" w:pos="9074"/>
            </w:tabs>
            <w:rPr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336739" w:history="1">
            <w:r w:rsidR="003F1E5E" w:rsidRPr="00D85836">
              <w:rPr>
                <w:rStyle w:val="Hyperlink"/>
                <w:noProof/>
                <w:lang w:val="en-US"/>
              </w:rPr>
              <w:t>1.</w:t>
            </w:r>
            <w:r w:rsidR="003F1E5E">
              <w:rPr>
                <w:noProof/>
                <w:lang w:val="en-US"/>
              </w:rPr>
              <w:tab/>
            </w:r>
            <w:r w:rsidR="003F1E5E" w:rsidRPr="00D85836">
              <w:rPr>
                <w:rStyle w:val="Hyperlink"/>
                <w:noProof/>
                <w:lang w:val="en-US"/>
              </w:rPr>
              <w:t>Cerin</w:t>
            </w:r>
            <w:r w:rsidR="003F1E5E" w:rsidRPr="00D85836">
              <w:rPr>
                <w:rStyle w:val="Hyperlink"/>
                <w:rFonts w:ascii="Calibri" w:hAnsi="Calibri"/>
                <w:noProof/>
                <w:lang w:val="en-US"/>
              </w:rPr>
              <w:t>ţ</w:t>
            </w:r>
            <w:r w:rsidR="003F1E5E" w:rsidRPr="00D85836">
              <w:rPr>
                <w:rStyle w:val="Hyperlink"/>
                <w:noProof/>
                <w:lang w:val="en-US"/>
              </w:rPr>
              <w:t>a</w:t>
            </w:r>
            <w:r w:rsidR="003F1E5E">
              <w:rPr>
                <w:noProof/>
                <w:webHidden/>
              </w:rPr>
              <w:tab/>
            </w:r>
            <w:r w:rsidR="003F1E5E">
              <w:rPr>
                <w:noProof/>
                <w:webHidden/>
              </w:rPr>
              <w:fldChar w:fldCharType="begin"/>
            </w:r>
            <w:r w:rsidR="003F1E5E">
              <w:rPr>
                <w:noProof/>
                <w:webHidden/>
              </w:rPr>
              <w:instrText xml:space="preserve"> PAGEREF _Toc27336739 \h </w:instrText>
            </w:r>
            <w:r w:rsidR="003F1E5E">
              <w:rPr>
                <w:noProof/>
                <w:webHidden/>
              </w:rPr>
            </w:r>
            <w:r w:rsidR="003F1E5E">
              <w:rPr>
                <w:noProof/>
                <w:webHidden/>
              </w:rPr>
              <w:fldChar w:fldCharType="separate"/>
            </w:r>
            <w:r w:rsidR="003F1E5E">
              <w:rPr>
                <w:noProof/>
                <w:webHidden/>
              </w:rPr>
              <w:t>3</w:t>
            </w:r>
            <w:r w:rsidR="003F1E5E">
              <w:rPr>
                <w:noProof/>
                <w:webHidden/>
              </w:rPr>
              <w:fldChar w:fldCharType="end"/>
            </w:r>
          </w:hyperlink>
        </w:p>
        <w:p w14:paraId="1788DBD0" w14:textId="77777777" w:rsidR="003F1E5E" w:rsidRDefault="003F1E5E">
          <w:pPr>
            <w:pStyle w:val="TOC1"/>
            <w:tabs>
              <w:tab w:val="left" w:pos="440"/>
              <w:tab w:val="right" w:leader="dot" w:pos="9074"/>
            </w:tabs>
            <w:rPr>
              <w:noProof/>
              <w:lang w:val="en-US"/>
            </w:rPr>
          </w:pPr>
          <w:hyperlink w:anchor="_Toc27336740" w:history="1">
            <w:r w:rsidRPr="00D85836">
              <w:rPr>
                <w:rStyle w:val="Hyperlink"/>
                <w:noProof/>
                <w:lang w:val="en-US"/>
              </w:rPr>
              <w:t>2.</w:t>
            </w:r>
            <w:r>
              <w:rPr>
                <w:noProof/>
                <w:lang w:val="en-US"/>
              </w:rPr>
              <w:tab/>
            </w:r>
            <w:r w:rsidRPr="00D85836">
              <w:rPr>
                <w:rStyle w:val="Hyperlink"/>
                <w:noProof/>
                <w:lang w:val="en-US"/>
              </w:rPr>
              <w:t xml:space="preserve">Cunoasterea utilizatorilor </w:t>
            </w:r>
            <w:r w:rsidRPr="00D85836">
              <w:rPr>
                <w:rStyle w:val="Hyperlink"/>
                <w:rFonts w:ascii="Calibri" w:hAnsi="Calibri"/>
                <w:noProof/>
                <w:lang w:val="en-US"/>
              </w:rPr>
              <w:t>ţ</w:t>
            </w:r>
            <w:r w:rsidRPr="00D85836">
              <w:rPr>
                <w:rStyle w:val="Hyperlink"/>
                <w:noProof/>
                <w:lang w:val="en-US"/>
              </w:rPr>
              <w:t>intă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_Toc27336740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6571DB" w14:textId="77777777" w:rsidR="003F1E5E" w:rsidRDefault="003F1E5E">
          <w:pPr>
            <w:pStyle w:val="TOC1"/>
            <w:tabs>
              <w:tab w:val="left" w:pos="440"/>
              <w:tab w:val="right" w:leader="dot" w:pos="9074"/>
            </w:tabs>
            <w:rPr>
              <w:noProof/>
              <w:lang w:val="en-US"/>
            </w:rPr>
          </w:pPr>
          <w:hyperlink w:anchor="_Toc27336741" w:history="1">
            <w:r w:rsidRPr="00D85836">
              <w:rPr>
                <w:rStyle w:val="Hyperlink"/>
                <w:noProof/>
                <w:lang w:val="en-US"/>
              </w:rPr>
              <w:t>3.</w:t>
            </w:r>
            <w:r>
              <w:rPr>
                <w:noProof/>
                <w:lang w:val="en-US"/>
              </w:rPr>
              <w:tab/>
            </w:r>
            <w:r w:rsidRPr="00D85836">
              <w:rPr>
                <w:rStyle w:val="Hyperlink"/>
                <w:noProof/>
                <w:lang w:val="en-US"/>
              </w:rPr>
              <w:t>Analiza sarcinilor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_Toc27336741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CDE0B5" w14:textId="77777777" w:rsidR="003F1E5E" w:rsidRDefault="003F1E5E">
          <w:pPr>
            <w:pStyle w:val="TOC2"/>
            <w:tabs>
              <w:tab w:val="left" w:pos="660"/>
              <w:tab w:val="right" w:leader="dot" w:pos="9074"/>
            </w:tabs>
            <w:rPr>
              <w:noProof/>
              <w:lang w:val="en-US"/>
            </w:rPr>
          </w:pPr>
          <w:hyperlink w:anchor="_Toc27336742" w:history="1">
            <w:r w:rsidRPr="00D85836">
              <w:rPr>
                <w:rStyle w:val="Hyperlink"/>
                <w:noProof/>
                <w:lang w:val="en-US"/>
              </w:rPr>
              <w:t>1.</w:t>
            </w:r>
            <w:r>
              <w:rPr>
                <w:noProof/>
                <w:lang w:val="en-US"/>
              </w:rPr>
              <w:tab/>
            </w:r>
            <w:r w:rsidRPr="00D85836">
              <w:rPr>
                <w:rStyle w:val="Hyperlink"/>
                <w:noProof/>
                <w:lang w:val="en-US"/>
              </w:rPr>
              <w:t>Modelul descriptiv al sarcinilor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_Toc27336742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326D3A" w14:textId="77777777" w:rsidR="003F1E5E" w:rsidRDefault="003F1E5E">
          <w:pPr>
            <w:pStyle w:val="TOC2"/>
            <w:tabs>
              <w:tab w:val="left" w:pos="660"/>
              <w:tab w:val="right" w:leader="dot" w:pos="9074"/>
            </w:tabs>
            <w:rPr>
              <w:noProof/>
              <w:lang w:val="en-US"/>
            </w:rPr>
          </w:pPr>
          <w:hyperlink w:anchor="_Toc27336743" w:history="1">
            <w:r w:rsidRPr="00D85836">
              <w:rPr>
                <w:rStyle w:val="Hyperlink"/>
                <w:noProof/>
                <w:lang w:val="en-US"/>
              </w:rPr>
              <w:t>2.</w:t>
            </w:r>
            <w:r>
              <w:rPr>
                <w:noProof/>
                <w:lang w:val="en-US"/>
              </w:rPr>
              <w:tab/>
            </w:r>
            <w:r w:rsidRPr="00D85836">
              <w:rPr>
                <w:rStyle w:val="Hyperlink"/>
                <w:noProof/>
                <w:lang w:val="en-US"/>
              </w:rPr>
              <w:t>Modelul prescriptiv al sarcinilor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_Toc27336743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950C02" w14:textId="77777777" w:rsidR="003F1E5E" w:rsidRDefault="003F1E5E">
          <w:pPr>
            <w:pStyle w:val="TOC1"/>
            <w:tabs>
              <w:tab w:val="left" w:pos="440"/>
              <w:tab w:val="right" w:leader="dot" w:pos="9074"/>
            </w:tabs>
            <w:rPr>
              <w:noProof/>
              <w:lang w:val="en-US"/>
            </w:rPr>
          </w:pPr>
          <w:hyperlink w:anchor="_Toc27336744" w:history="1">
            <w:r w:rsidRPr="00D85836">
              <w:rPr>
                <w:rStyle w:val="Hyperlink"/>
                <w:noProof/>
                <w:lang w:val="en-US"/>
              </w:rPr>
              <w:t>4.</w:t>
            </w:r>
            <w:r>
              <w:rPr>
                <w:noProof/>
                <w:lang w:val="en-US"/>
              </w:rPr>
              <w:tab/>
            </w:r>
            <w:r w:rsidRPr="00D85836">
              <w:rPr>
                <w:rStyle w:val="Hyperlink"/>
                <w:noProof/>
                <w:lang w:val="en-US"/>
              </w:rPr>
              <w:t>Propunere prototip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_Toc27336744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FA7C93" w14:textId="77777777" w:rsidR="003F1E5E" w:rsidRDefault="003F1E5E">
          <w:pPr>
            <w:pStyle w:val="TOC1"/>
            <w:tabs>
              <w:tab w:val="left" w:pos="440"/>
              <w:tab w:val="right" w:leader="dot" w:pos="9074"/>
            </w:tabs>
            <w:rPr>
              <w:noProof/>
              <w:lang w:val="en-US"/>
            </w:rPr>
          </w:pPr>
          <w:hyperlink w:anchor="_Toc27336745" w:history="1">
            <w:r w:rsidRPr="00D85836">
              <w:rPr>
                <w:rStyle w:val="Hyperlink"/>
                <w:noProof/>
                <w:lang w:val="en-US"/>
              </w:rPr>
              <w:t>5.</w:t>
            </w:r>
            <w:r>
              <w:rPr>
                <w:noProof/>
                <w:lang w:val="en-US"/>
              </w:rPr>
              <w:tab/>
            </w:r>
            <w:r w:rsidRPr="00D85836">
              <w:rPr>
                <w:rStyle w:val="Hyperlink"/>
                <w:noProof/>
                <w:lang w:val="en-US"/>
              </w:rPr>
              <w:t>Accesibilitate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_Toc27336745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89E7B3" w14:textId="77777777" w:rsidR="003F1E5E" w:rsidRDefault="003F1E5E">
          <w:pPr>
            <w:pStyle w:val="TOC1"/>
            <w:tabs>
              <w:tab w:val="left" w:pos="440"/>
              <w:tab w:val="right" w:leader="dot" w:pos="9074"/>
            </w:tabs>
            <w:rPr>
              <w:noProof/>
              <w:lang w:val="en-US"/>
            </w:rPr>
          </w:pPr>
          <w:hyperlink w:anchor="_Toc27336746" w:history="1">
            <w:r w:rsidRPr="00D85836">
              <w:rPr>
                <w:rStyle w:val="Hyperlink"/>
                <w:noProof/>
                <w:lang w:val="en-US"/>
              </w:rPr>
              <w:t>6.</w:t>
            </w:r>
            <w:r>
              <w:rPr>
                <w:noProof/>
                <w:lang w:val="en-US"/>
              </w:rPr>
              <w:tab/>
            </w:r>
            <w:r w:rsidRPr="00D85836">
              <w:rPr>
                <w:rStyle w:val="Hyperlink"/>
                <w:noProof/>
                <w:lang w:val="en-US"/>
              </w:rPr>
              <w:t>Evaluare prototip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_Toc27336746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8A7EC5" w14:textId="77777777" w:rsidR="003F1E5E" w:rsidRDefault="003F1E5E">
          <w:pPr>
            <w:pStyle w:val="TOC1"/>
            <w:tabs>
              <w:tab w:val="left" w:pos="440"/>
              <w:tab w:val="right" w:leader="dot" w:pos="9074"/>
            </w:tabs>
            <w:rPr>
              <w:noProof/>
              <w:lang w:val="en-US"/>
            </w:rPr>
          </w:pPr>
          <w:hyperlink w:anchor="_Toc27336747" w:history="1">
            <w:r w:rsidRPr="00D85836">
              <w:rPr>
                <w:rStyle w:val="Hyperlink"/>
                <w:noProof/>
                <w:lang w:val="en-US"/>
              </w:rPr>
              <w:t>7.</w:t>
            </w:r>
            <w:r>
              <w:rPr>
                <w:noProof/>
                <w:lang w:val="en-US"/>
              </w:rPr>
              <w:tab/>
            </w:r>
            <w:r w:rsidRPr="00D85836">
              <w:rPr>
                <w:rStyle w:val="Hyperlink"/>
                <w:noProof/>
                <w:lang w:val="en-US"/>
              </w:rPr>
              <w:t>Fezabilitate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_Toc27336747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2DFCA6" w14:textId="77777777" w:rsidR="003F1E5E" w:rsidRDefault="003F1E5E">
          <w:pPr>
            <w:pStyle w:val="TOC1"/>
            <w:tabs>
              <w:tab w:val="left" w:pos="440"/>
              <w:tab w:val="right" w:leader="dot" w:pos="9074"/>
            </w:tabs>
            <w:rPr>
              <w:noProof/>
              <w:lang w:val="en-US"/>
            </w:rPr>
          </w:pPr>
          <w:hyperlink w:anchor="_Toc27336748" w:history="1">
            <w:r w:rsidRPr="00D85836">
              <w:rPr>
                <w:rStyle w:val="Hyperlink"/>
                <w:noProof/>
                <w:lang w:val="en-US"/>
              </w:rPr>
              <w:t>8.</w:t>
            </w:r>
            <w:r>
              <w:rPr>
                <w:noProof/>
                <w:lang w:val="en-US"/>
              </w:rPr>
              <w:tab/>
            </w:r>
            <w:r w:rsidRPr="00D85836">
              <w:rPr>
                <w:rStyle w:val="Hyperlink"/>
                <w:noProof/>
                <w:lang w:val="en-US"/>
              </w:rPr>
              <w:t>Concluzii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_Toc27336748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421ECE" w14:textId="77777777" w:rsidR="003F1E5E" w:rsidRDefault="003F1E5E">
          <w:pPr>
            <w:pStyle w:val="TOC1"/>
            <w:tabs>
              <w:tab w:val="left" w:pos="440"/>
              <w:tab w:val="right" w:leader="dot" w:pos="9074"/>
            </w:tabs>
            <w:rPr>
              <w:noProof/>
              <w:lang w:val="en-US"/>
            </w:rPr>
          </w:pPr>
          <w:hyperlink w:anchor="_Toc27336749" w:history="1">
            <w:r w:rsidRPr="00D85836">
              <w:rPr>
                <w:rStyle w:val="Hyperlink"/>
                <w:noProof/>
                <w:lang w:val="en-US"/>
              </w:rPr>
              <w:t>9.</w:t>
            </w:r>
            <w:r>
              <w:rPr>
                <w:noProof/>
                <w:lang w:val="en-US"/>
              </w:rPr>
              <w:tab/>
            </w:r>
            <w:r w:rsidRPr="00D85836">
              <w:rPr>
                <w:rStyle w:val="Hyperlink"/>
                <w:noProof/>
                <w:lang w:val="en-US"/>
              </w:rPr>
              <w:t>Dezvoltari ulterioare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_Toc27336749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A4AF03" w14:textId="77777777" w:rsidR="003F1E5E" w:rsidRDefault="003F1E5E">
          <w:pPr>
            <w:pStyle w:val="TOC1"/>
            <w:tabs>
              <w:tab w:val="left" w:pos="660"/>
              <w:tab w:val="right" w:leader="dot" w:pos="9074"/>
            </w:tabs>
            <w:rPr>
              <w:noProof/>
              <w:lang w:val="en-US"/>
            </w:rPr>
          </w:pPr>
          <w:hyperlink w:anchor="_Toc27336750" w:history="1">
            <w:r w:rsidRPr="00D85836">
              <w:rPr>
                <w:rStyle w:val="Hyperlink"/>
                <w:noProof/>
                <w:lang w:val="en-US"/>
              </w:rPr>
              <w:t>10.</w:t>
            </w:r>
            <w:r>
              <w:rPr>
                <w:noProof/>
                <w:lang w:val="en-US"/>
              </w:rPr>
              <w:tab/>
            </w:r>
            <w:r w:rsidRPr="00D85836">
              <w:rPr>
                <w:rStyle w:val="Hyperlink"/>
                <w:noProof/>
                <w:lang w:val="en-US"/>
              </w:rPr>
              <w:t>Reflectii asupra experientei de participare la activitatile legate de cursul HCI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_Toc27336750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DAC867" w14:textId="77777777" w:rsidR="003F1E5E" w:rsidRDefault="003F1E5E">
          <w:pPr>
            <w:pStyle w:val="TOC1"/>
            <w:tabs>
              <w:tab w:val="right" w:leader="dot" w:pos="9074"/>
            </w:tabs>
            <w:rPr>
              <w:noProof/>
              <w:lang w:val="en-US"/>
            </w:rPr>
          </w:pPr>
          <w:hyperlink w:anchor="_Toc27336751" w:history="1">
            <w:r w:rsidRPr="00D85836">
              <w:rPr>
                <w:rStyle w:val="Hyperlink"/>
                <w:noProof/>
                <w:lang w:val="en-US"/>
              </w:rPr>
              <w:t>Referin</w:t>
            </w:r>
            <w:r w:rsidRPr="00D85836">
              <w:rPr>
                <w:rStyle w:val="Hyperlink"/>
                <w:rFonts w:ascii="Calibri" w:hAnsi="Calibri"/>
                <w:noProof/>
                <w:lang w:val="en-US"/>
              </w:rPr>
              <w:t>ţ</w:t>
            </w:r>
            <w:r w:rsidRPr="00D85836">
              <w:rPr>
                <w:rStyle w:val="Hyperlink"/>
                <w:noProof/>
                <w:lang w:val="en-US"/>
              </w:rPr>
              <w:t>e bibliografice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_Toc27336751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46E7BE" w14:textId="77777777" w:rsidR="006E4CA1" w:rsidRDefault="006E4CA1">
          <w:r>
            <w:fldChar w:fldCharType="end"/>
          </w:r>
        </w:p>
      </w:sdtContent>
    </w:sdt>
    <w:p w14:paraId="62353312" w14:textId="77777777" w:rsidR="006E4CA1" w:rsidRDefault="006E4CA1">
      <w:pPr>
        <w:rPr>
          <w:lang w:val="en-US"/>
        </w:rPr>
      </w:pPr>
      <w:r>
        <w:rPr>
          <w:lang w:val="en-US"/>
        </w:rPr>
        <w:br w:type="page"/>
      </w:r>
    </w:p>
    <w:p w14:paraId="2DF52B95" w14:textId="77777777" w:rsidR="00E21BFF" w:rsidRDefault="00A947AF" w:rsidP="00E21BFF">
      <w:pPr>
        <w:pStyle w:val="Heading1"/>
        <w:numPr>
          <w:ilvl w:val="0"/>
          <w:numId w:val="2"/>
        </w:numPr>
        <w:rPr>
          <w:color w:val="000000" w:themeColor="text1"/>
          <w:lang w:val="en-US"/>
        </w:rPr>
      </w:pPr>
      <w:bookmarkStart w:id="0" w:name="_Toc27336739"/>
      <w:r w:rsidRPr="00D74E35">
        <w:rPr>
          <w:color w:val="000000" w:themeColor="text1"/>
          <w:lang w:val="en-US"/>
        </w:rPr>
        <w:lastRenderedPageBreak/>
        <w:t>Cerin</w:t>
      </w:r>
      <w:r w:rsidRPr="00D74E35">
        <w:rPr>
          <w:rFonts w:ascii="Calibri" w:hAnsi="Calibri"/>
          <w:color w:val="000000" w:themeColor="text1"/>
          <w:lang w:val="en-US"/>
        </w:rPr>
        <w:t>ţ</w:t>
      </w:r>
      <w:r w:rsidRPr="00D74E35">
        <w:rPr>
          <w:color w:val="000000" w:themeColor="text1"/>
          <w:lang w:val="en-US"/>
        </w:rPr>
        <w:t>a</w:t>
      </w:r>
      <w:bookmarkEnd w:id="0"/>
    </w:p>
    <w:p w14:paraId="73E95812" w14:textId="21804CB7" w:rsidR="005C7DB7" w:rsidRPr="005C7DB7" w:rsidRDefault="005C7DB7" w:rsidP="005C7DB7">
      <w:pPr>
        <w:ind w:left="360"/>
        <w:rPr>
          <w:lang w:val="en-US"/>
        </w:rPr>
      </w:pPr>
      <w:r w:rsidRPr="005C7DB7">
        <w:t>Scopul proiectului este dezvoltarea unui joc educațional destinat copiilor de clasa a 3-a, care să fie utilizabil pe tablete. Jocul are ca obiectiv principal consolidarea și extinderea cunoștințelor de matematică ale copiilor, prin exerciții interactive și distractive.</w:t>
      </w:r>
      <w:r>
        <w:t xml:space="preserve"> </w:t>
      </w:r>
      <w:r w:rsidRPr="005C7DB7">
        <w:t>Jocul va fi proiectat astfel încât să fie atractiv, cu o interfață intuitivă și funcționalități adaptate vârstei utilizatorilor. De asemenea, va include elemente de gamificare pentru a motiva copiii să participe activ și să învețe prin joacă.</w:t>
      </w:r>
    </w:p>
    <w:p w14:paraId="57C5FBB8" w14:textId="77777777" w:rsidR="00E21BFF" w:rsidRDefault="00C11FB6" w:rsidP="00E21BFF">
      <w:pPr>
        <w:pStyle w:val="Heading1"/>
        <w:numPr>
          <w:ilvl w:val="0"/>
          <w:numId w:val="2"/>
        </w:numPr>
        <w:rPr>
          <w:color w:val="000000" w:themeColor="text1"/>
          <w:lang w:val="en-US"/>
        </w:rPr>
      </w:pPr>
      <w:bookmarkStart w:id="1" w:name="_Toc27336740"/>
      <w:r>
        <w:rPr>
          <w:color w:val="000000" w:themeColor="text1"/>
          <w:lang w:val="en-US"/>
        </w:rPr>
        <w:t>Cunoasterea</w:t>
      </w:r>
      <w:r w:rsidR="0013055B" w:rsidRPr="00D74E35">
        <w:rPr>
          <w:color w:val="000000" w:themeColor="text1"/>
          <w:lang w:val="en-US"/>
        </w:rPr>
        <w:t xml:space="preserve"> utilizatorilor</w:t>
      </w:r>
      <w:r w:rsidR="00A947AF" w:rsidRPr="00D74E35">
        <w:rPr>
          <w:color w:val="000000" w:themeColor="text1"/>
          <w:lang w:val="en-US"/>
        </w:rPr>
        <w:t xml:space="preserve"> </w:t>
      </w:r>
      <w:r w:rsidR="00A947AF" w:rsidRPr="00D74E35">
        <w:rPr>
          <w:rFonts w:ascii="Calibri" w:hAnsi="Calibri"/>
          <w:color w:val="000000" w:themeColor="text1"/>
          <w:lang w:val="en-US"/>
        </w:rPr>
        <w:t>ţ</w:t>
      </w:r>
      <w:r w:rsidR="00DB1209" w:rsidRPr="00D74E35">
        <w:rPr>
          <w:color w:val="000000" w:themeColor="text1"/>
          <w:lang w:val="en-US"/>
        </w:rPr>
        <w:t>int</w:t>
      </w:r>
      <w:r w:rsidR="00A947AF" w:rsidRPr="00D74E35">
        <w:rPr>
          <w:color w:val="000000" w:themeColor="text1"/>
          <w:lang w:val="en-US"/>
        </w:rPr>
        <w:t>ă</w:t>
      </w:r>
      <w:bookmarkEnd w:id="1"/>
    </w:p>
    <w:p w14:paraId="31DE616F" w14:textId="77777777" w:rsidR="005C7DB7" w:rsidRPr="005C7DB7" w:rsidRDefault="005C7DB7" w:rsidP="005C7DB7">
      <w:pPr>
        <w:ind w:left="360"/>
        <w:rPr>
          <w:b/>
          <w:bCs/>
          <w:lang w:val="en-GB"/>
        </w:rPr>
      </w:pPr>
      <w:r w:rsidRPr="005C7DB7">
        <w:rPr>
          <w:b/>
          <w:bCs/>
          <w:lang w:val="en-GB"/>
        </w:rPr>
        <w:t>Cine sunt utilizatorii?</w:t>
      </w:r>
    </w:p>
    <w:p w14:paraId="3B4C9DD1" w14:textId="77777777" w:rsidR="005C7DB7" w:rsidRPr="005C7DB7" w:rsidRDefault="005C7DB7" w:rsidP="005C7DB7">
      <w:pPr>
        <w:ind w:left="360"/>
        <w:rPr>
          <w:lang w:val="en-GB"/>
        </w:rPr>
      </w:pPr>
      <w:r w:rsidRPr="005C7DB7">
        <w:rPr>
          <w:lang w:val="en-GB"/>
        </w:rPr>
        <w:t>Utilizatorii sunt copii de clasa a 3-a, cu vârste între 8 și 9 ani. Printre aceștia se află atât fete, cât și băieți. Majoritatea copiilor folosesc tablete pentru jocuri și aplicații educative simple, dar nu au cunoștințe avansate despre tehnologie.</w:t>
      </w:r>
    </w:p>
    <w:p w14:paraId="054F3824" w14:textId="77777777" w:rsidR="005C7DB7" w:rsidRPr="005C7DB7" w:rsidRDefault="005C7DB7" w:rsidP="005C7DB7">
      <w:pPr>
        <w:ind w:left="360"/>
        <w:rPr>
          <w:b/>
          <w:bCs/>
          <w:lang w:val="en-GB"/>
        </w:rPr>
      </w:pPr>
      <w:r w:rsidRPr="005C7DB7">
        <w:rPr>
          <w:b/>
          <w:bCs/>
          <w:lang w:val="en-GB"/>
        </w:rPr>
        <w:t>Cum am aflat ce au nevoie?</w:t>
      </w:r>
    </w:p>
    <w:p w14:paraId="4B296F0E" w14:textId="77777777" w:rsidR="005C7DB7" w:rsidRPr="005C7DB7" w:rsidRDefault="005C7DB7" w:rsidP="005C7DB7">
      <w:pPr>
        <w:ind w:left="360"/>
        <w:rPr>
          <w:lang w:val="en-GB"/>
        </w:rPr>
      </w:pPr>
      <w:r w:rsidRPr="005C7DB7">
        <w:rPr>
          <w:lang w:val="en-GB"/>
        </w:rPr>
        <w:t>Pentru a înțelege ce le-ar plăcea și ce ar avea nevoie, am făcut următoarele:</w:t>
      </w:r>
    </w:p>
    <w:p w14:paraId="13E87C8E" w14:textId="77777777" w:rsidR="005C7DB7" w:rsidRPr="005C7DB7" w:rsidRDefault="005C7DB7" w:rsidP="005C7DB7">
      <w:pPr>
        <w:numPr>
          <w:ilvl w:val="0"/>
          <w:numId w:val="5"/>
        </w:numPr>
        <w:rPr>
          <w:lang w:val="en-GB"/>
        </w:rPr>
      </w:pPr>
      <w:r w:rsidRPr="005C7DB7">
        <w:rPr>
          <w:b/>
          <w:bCs/>
          <w:lang w:val="en-GB"/>
        </w:rPr>
        <w:t>Am observat copiii</w:t>
      </w:r>
      <w:r w:rsidRPr="005C7DB7">
        <w:rPr>
          <w:lang w:val="en-GB"/>
        </w:rPr>
        <w:t>: Am urmărit cum se joacă pe tabletă și ce tipuri de jocuri îi atrag.</w:t>
      </w:r>
    </w:p>
    <w:p w14:paraId="58FF1A51" w14:textId="77777777" w:rsidR="005C7DB7" w:rsidRPr="005C7DB7" w:rsidRDefault="005C7DB7" w:rsidP="005C7DB7">
      <w:pPr>
        <w:numPr>
          <w:ilvl w:val="0"/>
          <w:numId w:val="5"/>
        </w:numPr>
        <w:rPr>
          <w:lang w:val="en-GB"/>
        </w:rPr>
      </w:pPr>
      <w:r w:rsidRPr="005C7DB7">
        <w:rPr>
          <w:b/>
          <w:bCs/>
          <w:lang w:val="en-GB"/>
        </w:rPr>
        <w:t>Am pus întrebări simple copiilor</w:t>
      </w:r>
      <w:r w:rsidRPr="005C7DB7">
        <w:rPr>
          <w:lang w:val="en-GB"/>
        </w:rPr>
        <w:t>: Le-am cerut să spună ce le place la jocuri și ce ar vrea să facă într-un joc de matematică.</w:t>
      </w:r>
    </w:p>
    <w:p w14:paraId="4DA1813F" w14:textId="77777777" w:rsidR="005C7DB7" w:rsidRPr="005C7DB7" w:rsidRDefault="005C7DB7" w:rsidP="005C7DB7">
      <w:pPr>
        <w:ind w:left="360"/>
        <w:rPr>
          <w:b/>
          <w:bCs/>
          <w:lang w:val="en-GB"/>
        </w:rPr>
      </w:pPr>
      <w:r w:rsidRPr="005C7DB7">
        <w:rPr>
          <w:b/>
          <w:bCs/>
          <w:lang w:val="en-GB"/>
        </w:rPr>
        <w:t>Detalii despre utilizatori</w:t>
      </w:r>
    </w:p>
    <w:p w14:paraId="47E83656" w14:textId="77777777" w:rsidR="005C7DB7" w:rsidRPr="005C7DB7" w:rsidRDefault="005C7DB7" w:rsidP="005C7DB7">
      <w:pPr>
        <w:numPr>
          <w:ilvl w:val="0"/>
          <w:numId w:val="6"/>
        </w:numPr>
        <w:rPr>
          <w:lang w:val="en-GB"/>
        </w:rPr>
      </w:pPr>
      <w:r w:rsidRPr="005C7DB7">
        <w:rPr>
          <w:b/>
          <w:bCs/>
          <w:lang w:val="en-GB"/>
        </w:rPr>
        <w:t>Vârstă</w:t>
      </w:r>
      <w:r w:rsidRPr="005C7DB7">
        <w:rPr>
          <w:lang w:val="en-GB"/>
        </w:rPr>
        <w:t>: 8-9 ani</w:t>
      </w:r>
    </w:p>
    <w:p w14:paraId="32796306" w14:textId="77777777" w:rsidR="005C7DB7" w:rsidRPr="005C7DB7" w:rsidRDefault="005C7DB7" w:rsidP="005C7DB7">
      <w:pPr>
        <w:numPr>
          <w:ilvl w:val="0"/>
          <w:numId w:val="6"/>
        </w:numPr>
        <w:rPr>
          <w:lang w:val="en-GB"/>
        </w:rPr>
      </w:pPr>
      <w:r w:rsidRPr="005C7DB7">
        <w:rPr>
          <w:b/>
          <w:bCs/>
          <w:lang w:val="en-GB"/>
        </w:rPr>
        <w:t>Sex</w:t>
      </w:r>
      <w:r w:rsidRPr="005C7DB7">
        <w:rPr>
          <w:lang w:val="en-GB"/>
        </w:rPr>
        <w:t>: Fete și băieți</w:t>
      </w:r>
    </w:p>
    <w:p w14:paraId="75D8B897" w14:textId="77777777" w:rsidR="005C7DB7" w:rsidRPr="005C7DB7" w:rsidRDefault="005C7DB7" w:rsidP="005C7DB7">
      <w:pPr>
        <w:numPr>
          <w:ilvl w:val="0"/>
          <w:numId w:val="6"/>
        </w:numPr>
        <w:rPr>
          <w:lang w:val="en-GB"/>
        </w:rPr>
      </w:pPr>
      <w:r w:rsidRPr="005C7DB7">
        <w:rPr>
          <w:b/>
          <w:bCs/>
          <w:lang w:val="en-GB"/>
        </w:rPr>
        <w:t>Experiență cu tehnologia</w:t>
      </w:r>
      <w:r w:rsidRPr="005C7DB7">
        <w:rPr>
          <w:lang w:val="en-GB"/>
        </w:rPr>
        <w:t>: Știu să folosească o tabletă pentru activități de bază.</w:t>
      </w:r>
    </w:p>
    <w:p w14:paraId="162E69C6" w14:textId="77777777" w:rsidR="005C7DB7" w:rsidRPr="005C7DB7" w:rsidRDefault="005C7DB7" w:rsidP="005C7DB7">
      <w:pPr>
        <w:numPr>
          <w:ilvl w:val="0"/>
          <w:numId w:val="6"/>
        </w:numPr>
        <w:rPr>
          <w:lang w:val="en-GB"/>
        </w:rPr>
      </w:pPr>
      <w:r w:rsidRPr="005C7DB7">
        <w:rPr>
          <w:b/>
          <w:bCs/>
          <w:lang w:val="en-GB"/>
        </w:rPr>
        <w:t>Activitate principală</w:t>
      </w:r>
      <w:r w:rsidRPr="005C7DB7">
        <w:rPr>
          <w:lang w:val="en-GB"/>
        </w:rPr>
        <w:t>: Elevi de clasa a 3-a</w:t>
      </w:r>
    </w:p>
    <w:p w14:paraId="0D9CA095" w14:textId="77777777" w:rsidR="005C7DB7" w:rsidRPr="005C7DB7" w:rsidRDefault="005C7DB7" w:rsidP="005C7DB7">
      <w:pPr>
        <w:ind w:left="360"/>
        <w:rPr>
          <w:b/>
          <w:bCs/>
          <w:lang w:val="en-GB"/>
        </w:rPr>
      </w:pPr>
      <w:r w:rsidRPr="005C7DB7">
        <w:rPr>
          <w:b/>
          <w:bCs/>
          <w:lang w:val="en-GB"/>
        </w:rPr>
        <w:t>Unde vor folosi jocul?</w:t>
      </w:r>
    </w:p>
    <w:p w14:paraId="4CC92AD3" w14:textId="77777777" w:rsidR="005C7DB7" w:rsidRPr="005C7DB7" w:rsidRDefault="005C7DB7" w:rsidP="005C7DB7">
      <w:pPr>
        <w:ind w:left="360"/>
        <w:rPr>
          <w:lang w:val="en-GB"/>
        </w:rPr>
      </w:pPr>
      <w:r w:rsidRPr="005C7DB7">
        <w:rPr>
          <w:lang w:val="en-GB"/>
        </w:rPr>
        <w:t>Copiii vor folosi jocul în clasă, pe tabletă, în timpul orelor de matematică sau acasă, cu ajutorul părinților. Mediul este liniștit, iar tabletele sunt conectate la internet.</w:t>
      </w:r>
    </w:p>
    <w:p w14:paraId="729FD687" w14:textId="77777777" w:rsidR="005C7DB7" w:rsidRDefault="005C7DB7" w:rsidP="005C7DB7">
      <w:pPr>
        <w:ind w:left="360"/>
        <w:rPr>
          <w:lang w:val="en-US"/>
        </w:rPr>
      </w:pPr>
    </w:p>
    <w:p w14:paraId="262C0739" w14:textId="77777777" w:rsidR="005C7DB7" w:rsidRDefault="005C7DB7" w:rsidP="005C7DB7">
      <w:pPr>
        <w:ind w:left="360"/>
        <w:rPr>
          <w:lang w:val="en-US"/>
        </w:rPr>
      </w:pPr>
    </w:p>
    <w:p w14:paraId="505F0C55" w14:textId="77777777" w:rsidR="005C7DB7" w:rsidRPr="005C7DB7" w:rsidRDefault="005C7DB7" w:rsidP="005C7DB7">
      <w:pPr>
        <w:ind w:left="360"/>
        <w:rPr>
          <w:lang w:val="en-US"/>
        </w:rPr>
      </w:pPr>
    </w:p>
    <w:p w14:paraId="6DFD645C" w14:textId="77777777" w:rsidR="0060373C" w:rsidRDefault="0060373C" w:rsidP="0060373C">
      <w:pPr>
        <w:pStyle w:val="Heading1"/>
        <w:numPr>
          <w:ilvl w:val="0"/>
          <w:numId w:val="2"/>
        </w:numPr>
        <w:rPr>
          <w:color w:val="000000" w:themeColor="text1"/>
          <w:lang w:val="en-US"/>
        </w:rPr>
      </w:pPr>
      <w:bookmarkStart w:id="2" w:name="_Toc27336744"/>
      <w:r w:rsidRPr="00D74E35">
        <w:rPr>
          <w:color w:val="000000" w:themeColor="text1"/>
          <w:lang w:val="en-US"/>
        </w:rPr>
        <w:lastRenderedPageBreak/>
        <w:t>Propunere prototip</w:t>
      </w:r>
      <w:bookmarkEnd w:id="2"/>
    </w:p>
    <w:p w14:paraId="5DAD26A6" w14:textId="77777777" w:rsidR="000F0BD0" w:rsidRPr="000F0BD0" w:rsidRDefault="000F0BD0" w:rsidP="000F0BD0">
      <w:pPr>
        <w:ind w:left="360"/>
        <w:rPr>
          <w:b/>
          <w:bCs/>
          <w:lang w:val="en-GB"/>
        </w:rPr>
      </w:pPr>
      <w:r w:rsidRPr="000F0BD0">
        <w:rPr>
          <w:b/>
          <w:bCs/>
          <w:lang w:val="en-GB"/>
        </w:rPr>
        <w:t>Descriere generală</w:t>
      </w:r>
    </w:p>
    <w:p w14:paraId="56B0988D" w14:textId="77777777" w:rsidR="000F0BD0" w:rsidRPr="000F0BD0" w:rsidRDefault="000F0BD0" w:rsidP="000F0BD0">
      <w:pPr>
        <w:ind w:left="360"/>
        <w:rPr>
          <w:lang w:val="en-GB"/>
        </w:rPr>
      </w:pPr>
      <w:r w:rsidRPr="000F0BD0">
        <w:rPr>
          <w:lang w:val="en-GB"/>
        </w:rPr>
        <w:t>Jocul este un joc 2D interactiv, conceput să combine distracția cu învățarea. Utilizatorul controlează un personaj sub formă de pisică aflată pe o insulă, explorând și interacționând cu lumea din jur pentru a realiza diverse activități care îmbină logica matematică cu elemente de gestionare a resurselor. Jocul poate fi jucat atât pe mobil, cât și pe laptop sau PC.</w:t>
      </w:r>
    </w:p>
    <w:p w14:paraId="4FD948CA" w14:textId="77777777" w:rsidR="000F0BD0" w:rsidRPr="000F0BD0" w:rsidRDefault="000F0BD0" w:rsidP="000F0BD0">
      <w:pPr>
        <w:ind w:left="360"/>
        <w:rPr>
          <w:b/>
          <w:bCs/>
          <w:lang w:val="en-GB"/>
        </w:rPr>
      </w:pPr>
      <w:r w:rsidRPr="000F0BD0">
        <w:rPr>
          <w:b/>
          <w:bCs/>
          <w:lang w:val="en-GB"/>
        </w:rPr>
        <w:t>Caracteristici principale</w:t>
      </w:r>
    </w:p>
    <w:p w14:paraId="5DCA58FA" w14:textId="77777777" w:rsidR="000F0BD0" w:rsidRPr="000F0BD0" w:rsidRDefault="000F0BD0" w:rsidP="000F0BD0">
      <w:pPr>
        <w:numPr>
          <w:ilvl w:val="0"/>
          <w:numId w:val="7"/>
        </w:numPr>
        <w:rPr>
          <w:lang w:val="en-GB"/>
        </w:rPr>
      </w:pPr>
      <w:r w:rsidRPr="000F0BD0">
        <w:rPr>
          <w:b/>
          <w:bCs/>
          <w:lang w:val="en-GB"/>
        </w:rPr>
        <w:t>Lumea jocului</w:t>
      </w:r>
      <w:r w:rsidRPr="000F0BD0">
        <w:rPr>
          <w:lang w:val="en-GB"/>
        </w:rPr>
        <w:t>:</w:t>
      </w:r>
    </w:p>
    <w:p w14:paraId="36C468BB" w14:textId="77777777" w:rsidR="000F0BD0" w:rsidRPr="000F0BD0" w:rsidRDefault="000F0BD0" w:rsidP="000F0BD0">
      <w:pPr>
        <w:numPr>
          <w:ilvl w:val="1"/>
          <w:numId w:val="7"/>
        </w:numPr>
        <w:rPr>
          <w:lang w:val="en-GB"/>
        </w:rPr>
      </w:pPr>
      <w:r w:rsidRPr="000F0BD0">
        <w:rPr>
          <w:lang w:val="en-GB"/>
        </w:rPr>
        <w:t>O insulă animată, cu diverse elemente interactive: copaci care pot fi tăiați pentru a obține lemne, vaci și pui care pot fi hrăniți pentru a produce lapte și ouă.</w:t>
      </w:r>
    </w:p>
    <w:p w14:paraId="27F295B7" w14:textId="77777777" w:rsidR="000F0BD0" w:rsidRPr="000F0BD0" w:rsidRDefault="000F0BD0" w:rsidP="000F0BD0">
      <w:pPr>
        <w:numPr>
          <w:ilvl w:val="1"/>
          <w:numId w:val="7"/>
        </w:numPr>
        <w:rPr>
          <w:lang w:val="en-GB"/>
        </w:rPr>
      </w:pPr>
      <w:r w:rsidRPr="000F0BD0">
        <w:rPr>
          <w:lang w:val="en-GB"/>
        </w:rPr>
        <w:t>Recolte care pot fi plantate, udate și crescute.</w:t>
      </w:r>
    </w:p>
    <w:p w14:paraId="206667C5" w14:textId="77777777" w:rsidR="000F0BD0" w:rsidRPr="000F0BD0" w:rsidRDefault="000F0BD0" w:rsidP="000F0BD0">
      <w:pPr>
        <w:numPr>
          <w:ilvl w:val="1"/>
          <w:numId w:val="7"/>
        </w:numPr>
        <w:rPr>
          <w:lang w:val="en-GB"/>
        </w:rPr>
      </w:pPr>
      <w:r w:rsidRPr="000F0BD0">
        <w:rPr>
          <w:lang w:val="en-GB"/>
        </w:rPr>
        <w:t>Vreme dinamică (zi și noapte) care influențează activitățile din joc.</w:t>
      </w:r>
    </w:p>
    <w:p w14:paraId="13A7C5B0" w14:textId="77777777" w:rsidR="000F0BD0" w:rsidRPr="000F0BD0" w:rsidRDefault="000F0BD0" w:rsidP="000F0BD0">
      <w:pPr>
        <w:numPr>
          <w:ilvl w:val="0"/>
          <w:numId w:val="7"/>
        </w:numPr>
        <w:rPr>
          <w:lang w:val="en-GB"/>
        </w:rPr>
      </w:pPr>
      <w:r w:rsidRPr="000F0BD0">
        <w:rPr>
          <w:b/>
          <w:bCs/>
          <w:lang w:val="en-GB"/>
        </w:rPr>
        <w:t>Interacțiuni cu NPC-uri</w:t>
      </w:r>
      <w:r w:rsidRPr="000F0BD0">
        <w:rPr>
          <w:lang w:val="en-GB"/>
        </w:rPr>
        <w:t>:</w:t>
      </w:r>
    </w:p>
    <w:p w14:paraId="2657B19A" w14:textId="77777777" w:rsidR="000F0BD0" w:rsidRPr="000F0BD0" w:rsidRDefault="000F0BD0" w:rsidP="000F0BD0">
      <w:pPr>
        <w:numPr>
          <w:ilvl w:val="1"/>
          <w:numId w:val="7"/>
        </w:numPr>
        <w:rPr>
          <w:lang w:val="en-GB"/>
        </w:rPr>
      </w:pPr>
      <w:r w:rsidRPr="000F0BD0">
        <w:rPr>
          <w:lang w:val="en-GB"/>
        </w:rPr>
        <w:t>Personaje non-jucătoare (NPC-uri) oferă informații utile și ghidaj, explicând diverse concepte matematice într-un mod simplu și atractiv.</w:t>
      </w:r>
    </w:p>
    <w:p w14:paraId="0D45316C" w14:textId="77777777" w:rsidR="000F0BD0" w:rsidRPr="000F0BD0" w:rsidRDefault="000F0BD0" w:rsidP="000F0BD0">
      <w:pPr>
        <w:numPr>
          <w:ilvl w:val="0"/>
          <w:numId w:val="7"/>
        </w:numPr>
        <w:rPr>
          <w:lang w:val="en-GB"/>
        </w:rPr>
      </w:pPr>
      <w:r w:rsidRPr="000F0BD0">
        <w:rPr>
          <w:b/>
          <w:bCs/>
          <w:lang w:val="en-GB"/>
        </w:rPr>
        <w:t>Sistem de control</w:t>
      </w:r>
      <w:r w:rsidRPr="000F0BD0">
        <w:rPr>
          <w:lang w:val="en-GB"/>
        </w:rPr>
        <w:t>:</w:t>
      </w:r>
    </w:p>
    <w:p w14:paraId="3285B2DC" w14:textId="77777777" w:rsidR="000F0BD0" w:rsidRPr="000F0BD0" w:rsidRDefault="000F0BD0" w:rsidP="000F0BD0">
      <w:pPr>
        <w:numPr>
          <w:ilvl w:val="1"/>
          <w:numId w:val="7"/>
        </w:numPr>
        <w:rPr>
          <w:lang w:val="en-GB"/>
        </w:rPr>
      </w:pPr>
      <w:r w:rsidRPr="000F0BD0">
        <w:rPr>
          <w:lang w:val="en-GB"/>
        </w:rPr>
        <w:t>Pe mobil: control cu săgeți virtuale.</w:t>
      </w:r>
    </w:p>
    <w:p w14:paraId="4E2B655B" w14:textId="77777777" w:rsidR="000F0BD0" w:rsidRPr="000F0BD0" w:rsidRDefault="000F0BD0" w:rsidP="000F0BD0">
      <w:pPr>
        <w:numPr>
          <w:ilvl w:val="1"/>
          <w:numId w:val="7"/>
        </w:numPr>
        <w:rPr>
          <w:lang w:val="en-GB"/>
        </w:rPr>
      </w:pPr>
      <w:r w:rsidRPr="000F0BD0">
        <w:rPr>
          <w:lang w:val="en-GB"/>
        </w:rPr>
        <w:t>Pe laptop/PC: control cu săgețile tastaturii.</w:t>
      </w:r>
    </w:p>
    <w:p w14:paraId="71DC402D" w14:textId="77777777" w:rsidR="000F0BD0" w:rsidRPr="000F0BD0" w:rsidRDefault="000F0BD0" w:rsidP="000F0BD0">
      <w:pPr>
        <w:numPr>
          <w:ilvl w:val="0"/>
          <w:numId w:val="7"/>
        </w:numPr>
        <w:rPr>
          <w:lang w:val="en-GB"/>
        </w:rPr>
      </w:pPr>
      <w:r w:rsidRPr="000F0BD0">
        <w:rPr>
          <w:b/>
          <w:bCs/>
          <w:lang w:val="en-GB"/>
        </w:rPr>
        <w:t>Sunet și grafică</w:t>
      </w:r>
      <w:r w:rsidRPr="000F0BD0">
        <w:rPr>
          <w:lang w:val="en-GB"/>
        </w:rPr>
        <w:t>:</w:t>
      </w:r>
    </w:p>
    <w:p w14:paraId="299702AC" w14:textId="77777777" w:rsidR="000F0BD0" w:rsidRPr="000F0BD0" w:rsidRDefault="000F0BD0" w:rsidP="000F0BD0">
      <w:pPr>
        <w:numPr>
          <w:ilvl w:val="1"/>
          <w:numId w:val="7"/>
        </w:numPr>
        <w:rPr>
          <w:lang w:val="en-GB"/>
        </w:rPr>
      </w:pPr>
      <w:r w:rsidRPr="000F0BD0">
        <w:rPr>
          <w:lang w:val="en-GB"/>
        </w:rPr>
        <w:t>Muzică de fundal relaxantă și potrivită pentru tematica jocului.</w:t>
      </w:r>
    </w:p>
    <w:p w14:paraId="214E51EF" w14:textId="77777777" w:rsidR="000F0BD0" w:rsidRPr="000F0BD0" w:rsidRDefault="000F0BD0" w:rsidP="000F0BD0">
      <w:pPr>
        <w:numPr>
          <w:ilvl w:val="1"/>
          <w:numId w:val="7"/>
        </w:numPr>
        <w:rPr>
          <w:lang w:val="en-GB"/>
        </w:rPr>
      </w:pPr>
      <w:r w:rsidRPr="000F0BD0">
        <w:rPr>
          <w:lang w:val="en-GB"/>
        </w:rPr>
        <w:t>Grafică atractivă și prietenoasă pentru copii, cu un meniu principal interactiv.</w:t>
      </w:r>
    </w:p>
    <w:p w14:paraId="54AA024F" w14:textId="77777777" w:rsidR="000F0BD0" w:rsidRPr="000F0BD0" w:rsidRDefault="000F0BD0" w:rsidP="000F0BD0">
      <w:pPr>
        <w:numPr>
          <w:ilvl w:val="0"/>
          <w:numId w:val="7"/>
        </w:numPr>
        <w:rPr>
          <w:lang w:val="en-GB"/>
        </w:rPr>
      </w:pPr>
      <w:r w:rsidRPr="000F0BD0">
        <w:rPr>
          <w:b/>
          <w:bCs/>
          <w:lang w:val="en-GB"/>
        </w:rPr>
        <w:t>Elemente educaționale</w:t>
      </w:r>
      <w:r w:rsidRPr="000F0BD0">
        <w:rPr>
          <w:lang w:val="en-GB"/>
        </w:rPr>
        <w:t>:</w:t>
      </w:r>
    </w:p>
    <w:p w14:paraId="19276B4A" w14:textId="77777777" w:rsidR="000F0BD0" w:rsidRPr="000F0BD0" w:rsidRDefault="000F0BD0" w:rsidP="000F0BD0">
      <w:pPr>
        <w:numPr>
          <w:ilvl w:val="1"/>
          <w:numId w:val="7"/>
        </w:numPr>
        <w:rPr>
          <w:lang w:val="en-GB"/>
        </w:rPr>
      </w:pPr>
      <w:r w:rsidRPr="000F0BD0">
        <w:rPr>
          <w:lang w:val="en-GB"/>
        </w:rPr>
        <w:t>Diverse mini-jocuri și sarcini matematice (adunări, scăderi, probleme logice) integrate în activitățile principale, cum ar fi:</w:t>
      </w:r>
    </w:p>
    <w:p w14:paraId="184BC084" w14:textId="77777777" w:rsidR="000F0BD0" w:rsidRPr="000F0BD0" w:rsidRDefault="000F0BD0" w:rsidP="000F0BD0">
      <w:pPr>
        <w:numPr>
          <w:ilvl w:val="2"/>
          <w:numId w:val="7"/>
        </w:numPr>
        <w:rPr>
          <w:lang w:val="en-GB"/>
        </w:rPr>
      </w:pPr>
      <w:r w:rsidRPr="000F0BD0">
        <w:rPr>
          <w:lang w:val="en-GB"/>
        </w:rPr>
        <w:t>Calcularea numărului de copaci necesari pentru un proiect.</w:t>
      </w:r>
    </w:p>
    <w:p w14:paraId="2D253822" w14:textId="77777777" w:rsidR="000F0BD0" w:rsidRPr="000F0BD0" w:rsidRDefault="000F0BD0" w:rsidP="000F0BD0">
      <w:pPr>
        <w:numPr>
          <w:ilvl w:val="2"/>
          <w:numId w:val="7"/>
        </w:numPr>
        <w:rPr>
          <w:lang w:val="en-GB"/>
        </w:rPr>
      </w:pPr>
      <w:r w:rsidRPr="000F0BD0">
        <w:rPr>
          <w:lang w:val="en-GB"/>
        </w:rPr>
        <w:t>Determinarea cantității corecte de hrană pentru animalele de pe insulă.</w:t>
      </w:r>
    </w:p>
    <w:p w14:paraId="07E74254" w14:textId="77777777" w:rsidR="000F0BD0" w:rsidRPr="000F0BD0" w:rsidRDefault="000F0BD0" w:rsidP="000F0BD0">
      <w:pPr>
        <w:ind w:left="360"/>
        <w:rPr>
          <w:b/>
          <w:bCs/>
          <w:lang w:val="en-GB"/>
        </w:rPr>
      </w:pPr>
      <w:r w:rsidRPr="000F0BD0">
        <w:rPr>
          <w:b/>
          <w:bCs/>
          <w:lang w:val="en-GB"/>
        </w:rPr>
        <w:t>Prototip</w:t>
      </w:r>
    </w:p>
    <w:p w14:paraId="4DE8390D" w14:textId="77777777" w:rsidR="000F0BD0" w:rsidRPr="000F0BD0" w:rsidRDefault="000F0BD0" w:rsidP="000F0BD0">
      <w:pPr>
        <w:ind w:left="360"/>
        <w:rPr>
          <w:lang w:val="en-GB"/>
        </w:rPr>
      </w:pPr>
      <w:r w:rsidRPr="000F0BD0">
        <w:rPr>
          <w:lang w:val="en-GB"/>
        </w:rPr>
        <w:t>Prototipul jocului include:</w:t>
      </w:r>
    </w:p>
    <w:p w14:paraId="60E18BD3" w14:textId="77777777" w:rsidR="000F0BD0" w:rsidRPr="000F0BD0" w:rsidRDefault="000F0BD0" w:rsidP="000F0BD0">
      <w:pPr>
        <w:numPr>
          <w:ilvl w:val="0"/>
          <w:numId w:val="8"/>
        </w:numPr>
        <w:rPr>
          <w:lang w:val="en-GB"/>
        </w:rPr>
      </w:pPr>
      <w:r w:rsidRPr="000F0BD0">
        <w:rPr>
          <w:b/>
          <w:bCs/>
          <w:lang w:val="en-GB"/>
        </w:rPr>
        <w:lastRenderedPageBreak/>
        <w:t>Meniul principal</w:t>
      </w:r>
      <w:r w:rsidRPr="000F0BD0">
        <w:rPr>
          <w:lang w:val="en-GB"/>
        </w:rPr>
        <w:t>: Ecran de start atractiv, cu opțiuni precum "Start", "Setări" și "Ieșire".</w:t>
      </w:r>
    </w:p>
    <w:p w14:paraId="47BE1144" w14:textId="77777777" w:rsidR="000F0BD0" w:rsidRPr="000F0BD0" w:rsidRDefault="000F0BD0" w:rsidP="000F0BD0">
      <w:pPr>
        <w:numPr>
          <w:ilvl w:val="0"/>
          <w:numId w:val="8"/>
        </w:numPr>
        <w:rPr>
          <w:lang w:val="en-GB"/>
        </w:rPr>
      </w:pPr>
      <w:r w:rsidRPr="000F0BD0">
        <w:rPr>
          <w:b/>
          <w:bCs/>
          <w:lang w:val="en-GB"/>
        </w:rPr>
        <w:t>Lumea insulei</w:t>
      </w:r>
      <w:r w:rsidRPr="000F0BD0">
        <w:rPr>
          <w:lang w:val="en-GB"/>
        </w:rPr>
        <w:t>: Scene detaliate cu copaci, animale, recolte și NPC-uri.</w:t>
      </w:r>
    </w:p>
    <w:p w14:paraId="61A941F5" w14:textId="77777777" w:rsidR="000F0BD0" w:rsidRPr="000F0BD0" w:rsidRDefault="000F0BD0" w:rsidP="000F0BD0">
      <w:pPr>
        <w:numPr>
          <w:ilvl w:val="0"/>
          <w:numId w:val="8"/>
        </w:numPr>
        <w:rPr>
          <w:lang w:val="en-GB"/>
        </w:rPr>
      </w:pPr>
      <w:r w:rsidRPr="000F0BD0">
        <w:rPr>
          <w:b/>
          <w:bCs/>
          <w:lang w:val="en-GB"/>
        </w:rPr>
        <w:t>Sistem de interacțiune</w:t>
      </w:r>
      <w:r w:rsidRPr="000F0BD0">
        <w:rPr>
          <w:lang w:val="en-GB"/>
        </w:rPr>
        <w:t>: Posibilitatea de a selecta și activa diferite elemente folosind controale simple.</w:t>
      </w:r>
    </w:p>
    <w:p w14:paraId="35542F31" w14:textId="77777777" w:rsidR="000F0BD0" w:rsidRPr="000F0BD0" w:rsidRDefault="000F0BD0" w:rsidP="000F0BD0">
      <w:pPr>
        <w:numPr>
          <w:ilvl w:val="0"/>
          <w:numId w:val="8"/>
        </w:numPr>
        <w:rPr>
          <w:lang w:val="en-GB"/>
        </w:rPr>
      </w:pPr>
      <w:r w:rsidRPr="000F0BD0">
        <w:rPr>
          <w:b/>
          <w:bCs/>
          <w:lang w:val="en-GB"/>
        </w:rPr>
        <w:t>Gameplay</w:t>
      </w:r>
      <w:r w:rsidRPr="000F0BD0">
        <w:rPr>
          <w:lang w:val="en-GB"/>
        </w:rPr>
        <w:t>: Sarcini progresive care necesită rezolvarea de probleme matematice.</w:t>
      </w:r>
    </w:p>
    <w:p w14:paraId="79A346CF" w14:textId="77777777" w:rsidR="000F0BD0" w:rsidRPr="000F0BD0" w:rsidRDefault="000F0BD0" w:rsidP="000F0BD0">
      <w:pPr>
        <w:ind w:left="360"/>
        <w:rPr>
          <w:b/>
          <w:bCs/>
          <w:lang w:val="en-GB"/>
        </w:rPr>
      </w:pPr>
      <w:r w:rsidRPr="000F0BD0">
        <w:rPr>
          <w:b/>
          <w:bCs/>
          <w:lang w:val="en-GB"/>
        </w:rPr>
        <w:t>Modul de utilizare</w:t>
      </w:r>
    </w:p>
    <w:p w14:paraId="07E07581" w14:textId="77777777" w:rsidR="000F0BD0" w:rsidRPr="000F0BD0" w:rsidRDefault="000F0BD0" w:rsidP="000F0BD0">
      <w:pPr>
        <w:numPr>
          <w:ilvl w:val="0"/>
          <w:numId w:val="9"/>
        </w:numPr>
        <w:rPr>
          <w:lang w:val="en-GB"/>
        </w:rPr>
      </w:pPr>
      <w:r w:rsidRPr="000F0BD0">
        <w:rPr>
          <w:b/>
          <w:bCs/>
          <w:lang w:val="en-GB"/>
        </w:rPr>
        <w:t>Accesarea jocului</w:t>
      </w:r>
      <w:r w:rsidRPr="000F0BD0">
        <w:rPr>
          <w:lang w:val="en-GB"/>
        </w:rPr>
        <w:t>:</w:t>
      </w:r>
    </w:p>
    <w:p w14:paraId="4908848B" w14:textId="77777777" w:rsidR="000F0BD0" w:rsidRPr="000F0BD0" w:rsidRDefault="000F0BD0" w:rsidP="000F0BD0">
      <w:pPr>
        <w:numPr>
          <w:ilvl w:val="1"/>
          <w:numId w:val="9"/>
        </w:numPr>
        <w:rPr>
          <w:lang w:val="en-GB"/>
        </w:rPr>
      </w:pPr>
      <w:r w:rsidRPr="000F0BD0">
        <w:rPr>
          <w:lang w:val="en-GB"/>
        </w:rPr>
        <w:t>Utilizatorul pornește jocul din meniul principal, alegând să înceapă o nouă aventură.</w:t>
      </w:r>
    </w:p>
    <w:p w14:paraId="66D1A88D" w14:textId="77777777" w:rsidR="000F0BD0" w:rsidRPr="000F0BD0" w:rsidRDefault="000F0BD0" w:rsidP="000F0BD0">
      <w:pPr>
        <w:numPr>
          <w:ilvl w:val="0"/>
          <w:numId w:val="9"/>
        </w:numPr>
        <w:rPr>
          <w:lang w:val="en-GB"/>
        </w:rPr>
      </w:pPr>
      <w:r w:rsidRPr="000F0BD0">
        <w:rPr>
          <w:b/>
          <w:bCs/>
          <w:lang w:val="en-GB"/>
        </w:rPr>
        <w:t>Explorarea insulei</w:t>
      </w:r>
      <w:r w:rsidRPr="000F0BD0">
        <w:rPr>
          <w:lang w:val="en-GB"/>
        </w:rPr>
        <w:t>:</w:t>
      </w:r>
    </w:p>
    <w:p w14:paraId="143C242F" w14:textId="77777777" w:rsidR="000F0BD0" w:rsidRPr="000F0BD0" w:rsidRDefault="000F0BD0" w:rsidP="000F0BD0">
      <w:pPr>
        <w:numPr>
          <w:ilvl w:val="1"/>
          <w:numId w:val="9"/>
        </w:numPr>
        <w:rPr>
          <w:lang w:val="en-GB"/>
        </w:rPr>
      </w:pPr>
      <w:r w:rsidRPr="000F0BD0">
        <w:rPr>
          <w:lang w:val="en-GB"/>
        </w:rPr>
        <w:t>Personajul se mișcă pe insulă, interacționând cu obiecte și NPC-uri pentru a descoperi sarcini și resurse.</w:t>
      </w:r>
    </w:p>
    <w:p w14:paraId="6244D552" w14:textId="77777777" w:rsidR="000F0BD0" w:rsidRPr="000F0BD0" w:rsidRDefault="000F0BD0" w:rsidP="000F0BD0">
      <w:pPr>
        <w:numPr>
          <w:ilvl w:val="0"/>
          <w:numId w:val="9"/>
        </w:numPr>
        <w:rPr>
          <w:lang w:val="en-GB"/>
        </w:rPr>
      </w:pPr>
      <w:r w:rsidRPr="000F0BD0">
        <w:rPr>
          <w:b/>
          <w:bCs/>
          <w:lang w:val="en-GB"/>
        </w:rPr>
        <w:t>Realizarea sarcinilor</w:t>
      </w:r>
      <w:r w:rsidRPr="000F0BD0">
        <w:rPr>
          <w:lang w:val="en-GB"/>
        </w:rPr>
        <w:t>:</w:t>
      </w:r>
    </w:p>
    <w:p w14:paraId="05B8981D" w14:textId="77777777" w:rsidR="000F0BD0" w:rsidRPr="000F0BD0" w:rsidRDefault="000F0BD0" w:rsidP="000F0BD0">
      <w:pPr>
        <w:numPr>
          <w:ilvl w:val="1"/>
          <w:numId w:val="9"/>
        </w:numPr>
        <w:rPr>
          <w:lang w:val="en-GB"/>
        </w:rPr>
      </w:pPr>
      <w:r w:rsidRPr="000F0BD0">
        <w:rPr>
          <w:lang w:val="en-GB"/>
        </w:rPr>
        <w:t>Utilizatorul rezolvă probleme matematice și logice pentru a progresa, de exemplu, pentru a calcula cantitățile necesare de resurse sau pentru a completa mini-jocuri.</w:t>
      </w:r>
    </w:p>
    <w:p w14:paraId="15B0448A" w14:textId="77777777" w:rsidR="000F0BD0" w:rsidRPr="000F0BD0" w:rsidRDefault="000F0BD0" w:rsidP="000F0BD0">
      <w:pPr>
        <w:numPr>
          <w:ilvl w:val="0"/>
          <w:numId w:val="9"/>
        </w:numPr>
        <w:rPr>
          <w:lang w:val="en-GB"/>
        </w:rPr>
      </w:pPr>
      <w:r w:rsidRPr="000F0BD0">
        <w:rPr>
          <w:b/>
          <w:bCs/>
          <w:lang w:val="en-GB"/>
        </w:rPr>
        <w:t>Progres și recompense</w:t>
      </w:r>
      <w:r w:rsidRPr="000F0BD0">
        <w:rPr>
          <w:lang w:val="en-GB"/>
        </w:rPr>
        <w:t>:</w:t>
      </w:r>
    </w:p>
    <w:p w14:paraId="264217DC" w14:textId="77777777" w:rsidR="000F0BD0" w:rsidRPr="000F0BD0" w:rsidRDefault="000F0BD0" w:rsidP="000F0BD0">
      <w:pPr>
        <w:numPr>
          <w:ilvl w:val="1"/>
          <w:numId w:val="9"/>
        </w:numPr>
        <w:rPr>
          <w:lang w:val="en-GB"/>
        </w:rPr>
      </w:pPr>
      <w:r w:rsidRPr="000F0BD0">
        <w:rPr>
          <w:lang w:val="en-GB"/>
        </w:rPr>
        <w:t>Jocul oferă feedback vizual și audio pentru fiecare sarcină finalizată, încurajând utilizatorul să continue.</w:t>
      </w:r>
    </w:p>
    <w:p w14:paraId="509A0F77" w14:textId="77777777" w:rsidR="000F0BD0" w:rsidRPr="000F0BD0" w:rsidRDefault="000F0BD0" w:rsidP="000F0BD0">
      <w:pPr>
        <w:ind w:left="360"/>
        <w:rPr>
          <w:b/>
          <w:bCs/>
          <w:lang w:val="en-GB"/>
        </w:rPr>
      </w:pPr>
      <w:r w:rsidRPr="000F0BD0">
        <w:rPr>
          <w:b/>
          <w:bCs/>
          <w:lang w:val="en-GB"/>
        </w:rPr>
        <w:t>Schițe și prototipuri</w:t>
      </w:r>
    </w:p>
    <w:p w14:paraId="044E9FDA" w14:textId="77348E67" w:rsidR="000F0BD0" w:rsidRDefault="00BD7F57" w:rsidP="000F0BD0">
      <w:pPr>
        <w:ind w:left="360"/>
        <w:rPr>
          <w:noProof/>
        </w:rPr>
      </w:pPr>
      <w:r w:rsidRPr="00BD7F57">
        <w:rPr>
          <w:lang w:val="en-US"/>
        </w:rPr>
        <w:drawing>
          <wp:inline distT="0" distB="0" distL="0" distR="0" wp14:anchorId="7A3A4255" wp14:editId="0C1EBF3B">
            <wp:extent cx="2842788" cy="1734820"/>
            <wp:effectExtent l="0" t="0" r="0" b="0"/>
            <wp:docPr id="571926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92609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96183" cy="1767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7F57">
        <w:rPr>
          <w:noProof/>
        </w:rPr>
        <w:t xml:space="preserve"> </w:t>
      </w:r>
      <w:r w:rsidRPr="00BD7F57">
        <w:rPr>
          <w:lang w:val="en-US"/>
        </w:rPr>
        <w:drawing>
          <wp:inline distT="0" distB="0" distL="0" distR="0" wp14:anchorId="1060C6B7" wp14:editId="4CF223F3">
            <wp:extent cx="2557604" cy="1739125"/>
            <wp:effectExtent l="0" t="0" r="0" b="0"/>
            <wp:docPr id="1145822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82241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06827" cy="1772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18AB6" w14:textId="77777777" w:rsidR="00BD7F57" w:rsidRDefault="00BD7F57" w:rsidP="000F0BD0">
      <w:pPr>
        <w:ind w:left="360"/>
        <w:rPr>
          <w:noProof/>
        </w:rPr>
      </w:pPr>
    </w:p>
    <w:p w14:paraId="4E8E99C7" w14:textId="77777777" w:rsidR="00BD7F57" w:rsidRDefault="00BD7F57" w:rsidP="000F0BD0">
      <w:pPr>
        <w:ind w:left="360"/>
        <w:rPr>
          <w:noProof/>
        </w:rPr>
      </w:pPr>
    </w:p>
    <w:p w14:paraId="14FC7741" w14:textId="140DFACF" w:rsidR="00BD7F57" w:rsidRDefault="00BD7F57" w:rsidP="000F0BD0">
      <w:pPr>
        <w:ind w:left="360"/>
        <w:rPr>
          <w:noProof/>
        </w:rPr>
      </w:pPr>
      <w:r w:rsidRPr="00BD7F57">
        <w:rPr>
          <w:lang w:val="en-US"/>
        </w:rPr>
        <w:lastRenderedPageBreak/>
        <w:drawing>
          <wp:inline distT="0" distB="0" distL="0" distR="0" wp14:anchorId="672D8EEE" wp14:editId="7839E8F2">
            <wp:extent cx="2755521" cy="1647731"/>
            <wp:effectExtent l="0" t="0" r="6985" b="0"/>
            <wp:docPr id="1939084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08476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85189" cy="166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7F57">
        <w:rPr>
          <w:noProof/>
        </w:rPr>
        <w:t xml:space="preserve"> </w:t>
      </w:r>
      <w:r w:rsidRPr="00BD7F57">
        <w:rPr>
          <w:lang w:val="en-US"/>
        </w:rPr>
        <w:drawing>
          <wp:inline distT="0" distB="0" distL="0" distR="0" wp14:anchorId="036E66B0" wp14:editId="4FBDB7C1">
            <wp:extent cx="2738673" cy="1628612"/>
            <wp:effectExtent l="0" t="0" r="5080" b="0"/>
            <wp:docPr id="406404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40428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75719" cy="1650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C6F8F" w14:textId="77777777" w:rsidR="00BD7F57" w:rsidRDefault="00BD7F57" w:rsidP="000F0BD0">
      <w:pPr>
        <w:ind w:left="360"/>
        <w:rPr>
          <w:noProof/>
        </w:rPr>
      </w:pPr>
    </w:p>
    <w:p w14:paraId="584B768B" w14:textId="2A197974" w:rsidR="00BD7F57" w:rsidRDefault="00BD7F57" w:rsidP="000F0BD0">
      <w:pPr>
        <w:ind w:left="360"/>
        <w:rPr>
          <w:noProof/>
        </w:rPr>
      </w:pPr>
      <w:r w:rsidRPr="00BD7F57">
        <w:rPr>
          <w:lang w:val="en-US"/>
        </w:rPr>
        <w:drawing>
          <wp:inline distT="0" distB="0" distL="0" distR="0" wp14:anchorId="314CD23D" wp14:editId="41EB667A">
            <wp:extent cx="2774887" cy="1484481"/>
            <wp:effectExtent l="0" t="0" r="6985" b="1905"/>
            <wp:docPr id="1429377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37713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05409" cy="1500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7F57">
        <w:rPr>
          <w:noProof/>
        </w:rPr>
        <w:t xml:space="preserve"> </w:t>
      </w:r>
      <w:r w:rsidRPr="00BD7F57">
        <w:rPr>
          <w:lang w:val="en-US"/>
        </w:rPr>
        <w:drawing>
          <wp:inline distT="0" distB="0" distL="0" distR="0" wp14:anchorId="546CB2B1" wp14:editId="07DB30B1">
            <wp:extent cx="2711513" cy="1610371"/>
            <wp:effectExtent l="0" t="0" r="0" b="8890"/>
            <wp:docPr id="824443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44369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57293" cy="16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5E2D7" w14:textId="77777777" w:rsidR="00EA25F0" w:rsidRDefault="00EA25F0" w:rsidP="000F0BD0">
      <w:pPr>
        <w:ind w:left="360"/>
        <w:rPr>
          <w:noProof/>
        </w:rPr>
      </w:pPr>
    </w:p>
    <w:p w14:paraId="0F68CAD6" w14:textId="19CA364F" w:rsidR="00EA25F0" w:rsidRPr="000F0BD0" w:rsidRDefault="00EA25F0" w:rsidP="00EA25F0">
      <w:pPr>
        <w:ind w:left="360"/>
        <w:jc w:val="center"/>
        <w:rPr>
          <w:lang w:val="en-US"/>
        </w:rPr>
      </w:pPr>
      <w:r w:rsidRPr="00EA25F0">
        <w:rPr>
          <w:lang w:val="en-US"/>
        </w:rPr>
        <w:drawing>
          <wp:inline distT="0" distB="0" distL="0" distR="0" wp14:anchorId="7D923DFA" wp14:editId="003B5AD7">
            <wp:extent cx="2815627" cy="1769745"/>
            <wp:effectExtent l="0" t="0" r="3810" b="1905"/>
            <wp:docPr id="1975166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16673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28504" cy="1777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DFCD5" w14:textId="77777777" w:rsidR="003B775B" w:rsidRDefault="003B775B" w:rsidP="003B775B">
      <w:pPr>
        <w:pStyle w:val="Heading1"/>
        <w:numPr>
          <w:ilvl w:val="0"/>
          <w:numId w:val="2"/>
        </w:numPr>
        <w:rPr>
          <w:color w:val="000000" w:themeColor="text1"/>
          <w:lang w:val="en-US"/>
        </w:rPr>
      </w:pPr>
      <w:bookmarkStart w:id="3" w:name="_Toc27336745"/>
      <w:r w:rsidRPr="00D74E35">
        <w:rPr>
          <w:color w:val="000000" w:themeColor="text1"/>
          <w:lang w:val="en-US"/>
        </w:rPr>
        <w:t>Accesibilitate</w:t>
      </w:r>
      <w:bookmarkEnd w:id="3"/>
    </w:p>
    <w:p w14:paraId="22E0552E" w14:textId="0F060A31" w:rsidR="00EC2145" w:rsidRPr="00EC2145" w:rsidRDefault="00EC2145" w:rsidP="00EC2145">
      <w:pPr>
        <w:ind w:firstLine="360"/>
        <w:rPr>
          <w:lang w:val="en-GB"/>
        </w:rPr>
      </w:pPr>
      <w:r>
        <w:rPr>
          <w:lang w:val="en-GB"/>
        </w:rPr>
        <w:t>1</w:t>
      </w:r>
      <w:r w:rsidRPr="00EC2145">
        <w:rPr>
          <w:lang w:val="en-GB"/>
        </w:rPr>
        <w:t xml:space="preserve">  </w:t>
      </w:r>
      <w:r w:rsidRPr="00EC2145">
        <w:rPr>
          <w:b/>
          <w:bCs/>
          <w:lang w:val="en-GB"/>
        </w:rPr>
        <w:t>Persoane cu deficiențe de vedere</w:t>
      </w:r>
      <w:r w:rsidRPr="00EC2145">
        <w:rPr>
          <w:lang w:val="en-GB"/>
        </w:rPr>
        <w:t>:</w:t>
      </w:r>
    </w:p>
    <w:p w14:paraId="13308C5F" w14:textId="77777777" w:rsidR="00EC2145" w:rsidRPr="00EC2145" w:rsidRDefault="00EC2145" w:rsidP="00EC2145">
      <w:pPr>
        <w:numPr>
          <w:ilvl w:val="0"/>
          <w:numId w:val="10"/>
        </w:numPr>
        <w:rPr>
          <w:lang w:val="en-GB"/>
        </w:rPr>
      </w:pPr>
      <w:r w:rsidRPr="00EC2145">
        <w:rPr>
          <w:b/>
          <w:bCs/>
          <w:lang w:val="en-GB"/>
        </w:rPr>
        <w:t>Fonturi mari și contrast ridicat</w:t>
      </w:r>
      <w:r w:rsidRPr="00EC2145">
        <w:rPr>
          <w:lang w:val="en-GB"/>
        </w:rPr>
        <w:t>: Textul este afișat clar, utilizând fonturi mari și culori contrastante pentru a fi ușor de citit.</w:t>
      </w:r>
    </w:p>
    <w:p w14:paraId="4885D700" w14:textId="77777777" w:rsidR="00EC2145" w:rsidRPr="00EC2145" w:rsidRDefault="00EC2145" w:rsidP="00EC2145">
      <w:pPr>
        <w:numPr>
          <w:ilvl w:val="0"/>
          <w:numId w:val="10"/>
        </w:numPr>
        <w:rPr>
          <w:lang w:val="en-GB"/>
        </w:rPr>
      </w:pPr>
      <w:r w:rsidRPr="00EC2145">
        <w:rPr>
          <w:b/>
          <w:bCs/>
          <w:lang w:val="en-GB"/>
        </w:rPr>
        <w:t>Indicii audio</w:t>
      </w:r>
      <w:r w:rsidRPr="00EC2145">
        <w:rPr>
          <w:lang w:val="en-GB"/>
        </w:rPr>
        <w:t>: Sunetele din joc oferă feedback pentru acțiuni, cum ar fi selectarea unui obiect sau finalizarea unei sarcini.</w:t>
      </w:r>
    </w:p>
    <w:p w14:paraId="51960792" w14:textId="21EE88E9" w:rsidR="00EC2145" w:rsidRPr="00EC2145" w:rsidRDefault="00EC2145" w:rsidP="00EC2145">
      <w:pPr>
        <w:ind w:firstLine="360"/>
        <w:rPr>
          <w:lang w:val="en-GB"/>
        </w:rPr>
      </w:pPr>
      <w:r>
        <w:rPr>
          <w:lang w:val="en-GB"/>
        </w:rPr>
        <w:t xml:space="preserve">2 </w:t>
      </w:r>
      <w:r w:rsidRPr="00EC2145">
        <w:rPr>
          <w:b/>
          <w:bCs/>
          <w:lang w:val="en-GB"/>
        </w:rPr>
        <w:t>Persoane cu dificultăți motorii</w:t>
      </w:r>
      <w:r w:rsidRPr="00EC2145">
        <w:rPr>
          <w:lang w:val="en-GB"/>
        </w:rPr>
        <w:t>:</w:t>
      </w:r>
    </w:p>
    <w:p w14:paraId="03AD4D73" w14:textId="77777777" w:rsidR="00EC2145" w:rsidRPr="00EC2145" w:rsidRDefault="00EC2145" w:rsidP="00EC2145">
      <w:pPr>
        <w:numPr>
          <w:ilvl w:val="0"/>
          <w:numId w:val="11"/>
        </w:numPr>
        <w:rPr>
          <w:lang w:val="en-GB"/>
        </w:rPr>
      </w:pPr>
      <w:r w:rsidRPr="00EC2145">
        <w:rPr>
          <w:b/>
          <w:bCs/>
          <w:lang w:val="en-GB"/>
        </w:rPr>
        <w:lastRenderedPageBreak/>
        <w:t>Controale simple și intuitive</w:t>
      </w:r>
      <w:r w:rsidRPr="00EC2145">
        <w:rPr>
          <w:lang w:val="en-GB"/>
        </w:rPr>
        <w:t>: Utilizatorii pot controla personajul cu săgeți virtuale pe mobil sau săgeți de tastatură pe PC/laptop.</w:t>
      </w:r>
    </w:p>
    <w:p w14:paraId="2A80ED5A" w14:textId="77777777" w:rsidR="00EC2145" w:rsidRDefault="00EC2145" w:rsidP="00EC2145">
      <w:pPr>
        <w:numPr>
          <w:ilvl w:val="0"/>
          <w:numId w:val="11"/>
        </w:numPr>
        <w:rPr>
          <w:lang w:val="en-GB"/>
        </w:rPr>
      </w:pPr>
      <w:r w:rsidRPr="00EC2145">
        <w:rPr>
          <w:b/>
          <w:bCs/>
          <w:lang w:val="en-GB"/>
        </w:rPr>
        <w:t>Interacțiuni ușoare</w:t>
      </w:r>
      <w:r w:rsidRPr="00EC2145">
        <w:rPr>
          <w:lang w:val="en-GB"/>
        </w:rPr>
        <w:t>: Toate interacțiunile se fac printr-un singur clic sau o singură atingere, fără mișcări complexe.</w:t>
      </w:r>
    </w:p>
    <w:p w14:paraId="2B141D49" w14:textId="7BB14041" w:rsidR="00EC2145" w:rsidRPr="00EC2145" w:rsidRDefault="00EC2145" w:rsidP="00EC2145">
      <w:pPr>
        <w:ind w:left="360"/>
        <w:rPr>
          <w:lang w:val="en-GB"/>
        </w:rPr>
      </w:pPr>
      <w:r>
        <w:rPr>
          <w:b/>
          <w:bCs/>
          <w:lang w:val="en-GB"/>
        </w:rPr>
        <w:t>3</w:t>
      </w:r>
      <w:r w:rsidRPr="00EC2145">
        <w:rPr>
          <w:lang w:val="en-GB"/>
        </w:rPr>
        <w:t>.</w:t>
      </w:r>
      <w:r w:rsidRPr="00EC2145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 xml:space="preserve"> </w:t>
      </w:r>
      <w:r w:rsidRPr="00EC2145">
        <w:rPr>
          <w:b/>
          <w:bCs/>
          <w:lang w:val="en-GB"/>
        </w:rPr>
        <w:t>Persoane cu dificultăți de învățare</w:t>
      </w:r>
      <w:r w:rsidRPr="00EC2145">
        <w:rPr>
          <w:lang w:val="en-GB"/>
        </w:rPr>
        <w:t>:</w:t>
      </w:r>
    </w:p>
    <w:p w14:paraId="3DB44B44" w14:textId="77777777" w:rsidR="00EC2145" w:rsidRPr="00EC2145" w:rsidRDefault="00EC2145" w:rsidP="00EC2145">
      <w:pPr>
        <w:numPr>
          <w:ilvl w:val="0"/>
          <w:numId w:val="12"/>
        </w:numPr>
        <w:rPr>
          <w:lang w:val="en-GB"/>
        </w:rPr>
      </w:pPr>
      <w:r w:rsidRPr="00EC2145">
        <w:rPr>
          <w:b/>
          <w:bCs/>
          <w:lang w:val="en-GB"/>
        </w:rPr>
        <w:t>Ghidare pas cu pas</w:t>
      </w:r>
      <w:r w:rsidRPr="00EC2145">
        <w:rPr>
          <w:lang w:val="en-GB"/>
        </w:rPr>
        <w:t>: Jocul oferă indicații clare și pași simpli pentru completarea sarcinilor, evitând supraîncărcarea utilizatorului cu informații.</w:t>
      </w:r>
    </w:p>
    <w:p w14:paraId="48B85010" w14:textId="77777777" w:rsidR="00EC2145" w:rsidRPr="00EC2145" w:rsidRDefault="00EC2145" w:rsidP="00EC2145">
      <w:pPr>
        <w:numPr>
          <w:ilvl w:val="0"/>
          <w:numId w:val="12"/>
        </w:numPr>
        <w:rPr>
          <w:lang w:val="en-GB"/>
        </w:rPr>
      </w:pPr>
      <w:r w:rsidRPr="00EC2145">
        <w:rPr>
          <w:b/>
          <w:bCs/>
          <w:lang w:val="en-GB"/>
        </w:rPr>
        <w:t>Posibilitatea de a repeta sarcinile</w:t>
      </w:r>
      <w:r w:rsidRPr="00EC2145">
        <w:rPr>
          <w:lang w:val="en-GB"/>
        </w:rPr>
        <w:t>: Utilizatorii pot relua oricând activitățile, astfel încât să învețe în ritmul lor.</w:t>
      </w:r>
    </w:p>
    <w:p w14:paraId="446B7A75" w14:textId="61E43FEA" w:rsidR="00EC2145" w:rsidRPr="00EC2145" w:rsidRDefault="00EC2145" w:rsidP="00EC2145">
      <w:pPr>
        <w:ind w:left="360"/>
        <w:rPr>
          <w:lang w:val="en-GB"/>
        </w:rPr>
      </w:pPr>
    </w:p>
    <w:p w14:paraId="63626C71" w14:textId="77777777" w:rsidR="00EC2145" w:rsidRPr="00EC2145" w:rsidRDefault="00EC2145" w:rsidP="00EC2145">
      <w:pPr>
        <w:rPr>
          <w:lang w:val="en-US"/>
        </w:rPr>
      </w:pPr>
    </w:p>
    <w:p w14:paraId="4C90874A" w14:textId="77777777" w:rsidR="0060373C" w:rsidRDefault="0060373C" w:rsidP="0060373C">
      <w:pPr>
        <w:pStyle w:val="Heading1"/>
        <w:numPr>
          <w:ilvl w:val="0"/>
          <w:numId w:val="2"/>
        </w:numPr>
        <w:rPr>
          <w:color w:val="000000" w:themeColor="text1"/>
          <w:lang w:val="en-US"/>
        </w:rPr>
      </w:pPr>
      <w:bookmarkStart w:id="4" w:name="_Toc27336746"/>
      <w:r w:rsidRPr="00D74E35">
        <w:rPr>
          <w:color w:val="000000" w:themeColor="text1"/>
          <w:lang w:val="en-US"/>
        </w:rPr>
        <w:t>Evaluare prototip</w:t>
      </w:r>
      <w:bookmarkEnd w:id="4"/>
    </w:p>
    <w:p w14:paraId="081E08D6" w14:textId="158E833B" w:rsidR="00FE759C" w:rsidRPr="00FE759C" w:rsidRDefault="00FE759C" w:rsidP="00FE759C">
      <w:pPr>
        <w:rPr>
          <w:lang w:val="en-GB"/>
        </w:rPr>
      </w:pPr>
      <w:r w:rsidRPr="00FE759C">
        <w:rPr>
          <w:lang w:val="en-GB"/>
        </w:rPr>
        <w:t xml:space="preserve">Ca să vedem cum merge jocul și ce părere au copiii despre el, ne-am dus la școala unde trebuie să-l prezentăm și am făcut un test. Le-am arătat jocul la toată clasa și le-am explicat cum funcționează. </w:t>
      </w:r>
    </w:p>
    <w:p w14:paraId="0345B743" w14:textId="77777777" w:rsidR="00FE759C" w:rsidRPr="00FE759C" w:rsidRDefault="00FE759C" w:rsidP="00FE759C">
      <w:pPr>
        <w:rPr>
          <w:lang w:val="en-GB"/>
        </w:rPr>
      </w:pPr>
      <w:r w:rsidRPr="00FE759C">
        <w:rPr>
          <w:b/>
          <w:bCs/>
          <w:lang w:val="en-GB"/>
        </w:rPr>
        <w:t>Ce am observat:</w:t>
      </w:r>
    </w:p>
    <w:p w14:paraId="24943DB0" w14:textId="77777777" w:rsidR="00FE759C" w:rsidRPr="00FE759C" w:rsidRDefault="00FE759C" w:rsidP="00FE759C">
      <w:pPr>
        <w:rPr>
          <w:lang w:val="en-GB"/>
        </w:rPr>
      </w:pPr>
      <w:r w:rsidRPr="00FE759C">
        <w:rPr>
          <w:lang w:val="en-GB"/>
        </w:rPr>
        <w:t>Când se jucau copiii, ne-am uitat atent la ei ca să vedem ce le place și ce nu. Am văzut că:</w:t>
      </w:r>
    </w:p>
    <w:p w14:paraId="660F5331" w14:textId="77777777" w:rsidR="00FE759C" w:rsidRPr="00FE759C" w:rsidRDefault="00FE759C" w:rsidP="00FE759C">
      <w:pPr>
        <w:numPr>
          <w:ilvl w:val="0"/>
          <w:numId w:val="13"/>
        </w:numPr>
        <w:rPr>
          <w:lang w:val="en-GB"/>
        </w:rPr>
      </w:pPr>
      <w:r w:rsidRPr="00FE759C">
        <w:rPr>
          <w:b/>
          <w:bCs/>
          <w:lang w:val="en-GB"/>
        </w:rPr>
        <w:t>Pisica (personajul principal):</w:t>
      </w:r>
      <w:r w:rsidRPr="00FE759C">
        <w:rPr>
          <w:lang w:val="en-GB"/>
        </w:rPr>
        <w:t xml:space="preserve"> Tuturor le-a plăcut cum arată pisica, au zis că e drăguță și amuzantă.</w:t>
      </w:r>
    </w:p>
    <w:p w14:paraId="74F76FDD" w14:textId="77777777" w:rsidR="00FE759C" w:rsidRPr="00FE759C" w:rsidRDefault="00FE759C" w:rsidP="00FE759C">
      <w:pPr>
        <w:numPr>
          <w:ilvl w:val="0"/>
          <w:numId w:val="13"/>
        </w:numPr>
        <w:rPr>
          <w:lang w:val="en-GB"/>
        </w:rPr>
      </w:pPr>
      <w:r w:rsidRPr="00FE759C">
        <w:rPr>
          <w:b/>
          <w:bCs/>
          <w:lang w:val="en-GB"/>
        </w:rPr>
        <w:t>Harta și animațiile:</w:t>
      </w:r>
      <w:r w:rsidRPr="00FE759C">
        <w:rPr>
          <w:lang w:val="en-GB"/>
        </w:rPr>
        <w:t xml:space="preserve"> Copiii au fost curioși să exploreze insula și le-a plăcut să se uite la animale cum se mișcă.</w:t>
      </w:r>
    </w:p>
    <w:p w14:paraId="538B7528" w14:textId="77777777" w:rsidR="00FE759C" w:rsidRPr="00FE759C" w:rsidRDefault="00FE759C" w:rsidP="00FE759C">
      <w:pPr>
        <w:rPr>
          <w:lang w:val="en-GB"/>
        </w:rPr>
      </w:pPr>
      <w:r w:rsidRPr="00FE759C">
        <w:rPr>
          <w:b/>
          <w:bCs/>
          <w:lang w:val="en-GB"/>
        </w:rPr>
        <w:t>Ce au zis copiii:</w:t>
      </w:r>
    </w:p>
    <w:p w14:paraId="281A73BF" w14:textId="77777777" w:rsidR="00FE759C" w:rsidRPr="00FE759C" w:rsidRDefault="00FE759C" w:rsidP="00FE759C">
      <w:pPr>
        <w:rPr>
          <w:lang w:val="en-GB"/>
        </w:rPr>
      </w:pPr>
      <w:r w:rsidRPr="00FE759C">
        <w:rPr>
          <w:lang w:val="en-GB"/>
        </w:rPr>
        <w:t>După ce s-au jucat, i-am rugat pe copii să ne scrie pe o foaie ce le-a plăcut, ce nu le-a plăcut și ce idei au ei pentru joc.</w:t>
      </w:r>
    </w:p>
    <w:p w14:paraId="19D735AA" w14:textId="77777777" w:rsidR="00FE759C" w:rsidRPr="00FE759C" w:rsidRDefault="00FE759C" w:rsidP="00FE759C">
      <w:pPr>
        <w:numPr>
          <w:ilvl w:val="0"/>
          <w:numId w:val="14"/>
        </w:numPr>
        <w:rPr>
          <w:lang w:val="en-GB"/>
        </w:rPr>
      </w:pPr>
      <w:r w:rsidRPr="00FE759C">
        <w:rPr>
          <w:b/>
          <w:bCs/>
          <w:lang w:val="en-GB"/>
        </w:rPr>
        <w:t>Ce le-a plăcut:</w:t>
      </w:r>
      <w:r w:rsidRPr="00FE759C">
        <w:rPr>
          <w:lang w:val="en-GB"/>
        </w:rPr>
        <w:t xml:space="preserve"> Le-a plăcut cum arată pisica, harta și animațiile.</w:t>
      </w:r>
    </w:p>
    <w:p w14:paraId="703274F9" w14:textId="77777777" w:rsidR="00FE759C" w:rsidRPr="00FE759C" w:rsidRDefault="00FE759C" w:rsidP="00FE759C">
      <w:pPr>
        <w:numPr>
          <w:ilvl w:val="0"/>
          <w:numId w:val="14"/>
        </w:numPr>
        <w:rPr>
          <w:lang w:val="en-GB"/>
        </w:rPr>
      </w:pPr>
      <w:r w:rsidRPr="00FE759C">
        <w:rPr>
          <w:b/>
          <w:bCs/>
          <w:lang w:val="en-GB"/>
        </w:rPr>
        <w:t>Ce nu le-a plăcut și ce idei au avut:</w:t>
      </w:r>
      <w:r w:rsidRPr="00FE759C">
        <w:rPr>
          <w:lang w:val="en-GB"/>
        </w:rPr>
        <w:t xml:space="preserve"> </w:t>
      </w:r>
    </w:p>
    <w:p w14:paraId="5ABE79D4" w14:textId="77777777" w:rsidR="00FE759C" w:rsidRPr="00FE759C" w:rsidRDefault="00FE759C" w:rsidP="00FE759C">
      <w:pPr>
        <w:numPr>
          <w:ilvl w:val="1"/>
          <w:numId w:val="14"/>
        </w:numPr>
        <w:rPr>
          <w:lang w:val="en-GB"/>
        </w:rPr>
      </w:pPr>
      <w:r w:rsidRPr="00FE759C">
        <w:rPr>
          <w:b/>
          <w:bCs/>
          <w:lang w:val="en-GB"/>
        </w:rPr>
        <w:t>Vrăji și poțiuni:</w:t>
      </w:r>
      <w:r w:rsidRPr="00FE759C">
        <w:rPr>
          <w:lang w:val="en-GB"/>
        </w:rPr>
        <w:t xml:space="preserve"> Copiii au zis că ar fi tare să fie și vrăji sau poțiuni în joc.</w:t>
      </w:r>
    </w:p>
    <w:p w14:paraId="5854A024" w14:textId="77777777" w:rsidR="00FE759C" w:rsidRPr="00FE759C" w:rsidRDefault="00FE759C" w:rsidP="00FE759C">
      <w:pPr>
        <w:numPr>
          <w:ilvl w:val="1"/>
          <w:numId w:val="14"/>
        </w:numPr>
        <w:rPr>
          <w:lang w:val="en-GB"/>
        </w:rPr>
      </w:pPr>
      <w:r w:rsidRPr="00FE759C">
        <w:rPr>
          <w:b/>
          <w:bCs/>
          <w:lang w:val="en-GB"/>
        </w:rPr>
        <w:t>Personalizare:</w:t>
      </w:r>
      <w:r w:rsidRPr="00FE759C">
        <w:rPr>
          <w:lang w:val="en-GB"/>
        </w:rPr>
        <w:t xml:space="preserve"> Au zis că ar vrea să-și poată schimba hainele la pisică și să-și facă propria insulă.</w:t>
      </w:r>
    </w:p>
    <w:p w14:paraId="41907505" w14:textId="05D54F65" w:rsidR="00FE759C" w:rsidRPr="00FE759C" w:rsidRDefault="00FE759C" w:rsidP="00FE759C">
      <w:pPr>
        <w:numPr>
          <w:ilvl w:val="1"/>
          <w:numId w:val="14"/>
        </w:numPr>
        <w:rPr>
          <w:lang w:val="en-GB"/>
        </w:rPr>
      </w:pPr>
      <w:r w:rsidRPr="00FE759C">
        <w:rPr>
          <w:b/>
          <w:bCs/>
          <w:lang w:val="en-GB"/>
        </w:rPr>
        <w:t>Dans:</w:t>
      </w:r>
      <w:r w:rsidRPr="00FE759C">
        <w:rPr>
          <w:lang w:val="en-GB"/>
        </w:rPr>
        <w:t xml:space="preserve"> Au zis că ar fi fain să poată face pisica să danseze.</w:t>
      </w:r>
      <w:r>
        <w:rPr>
          <w:lang w:val="en-GB"/>
        </w:rPr>
        <w:t xml:space="preserve"> </w:t>
      </w:r>
    </w:p>
    <w:p w14:paraId="0869735C" w14:textId="77777777" w:rsidR="001E574B" w:rsidRDefault="001E574B" w:rsidP="0060373C">
      <w:pPr>
        <w:pStyle w:val="Heading1"/>
        <w:numPr>
          <w:ilvl w:val="0"/>
          <w:numId w:val="2"/>
        </w:numPr>
        <w:rPr>
          <w:color w:val="000000" w:themeColor="text1"/>
          <w:lang w:val="en-US"/>
        </w:rPr>
      </w:pPr>
      <w:bookmarkStart w:id="5" w:name="_Toc27336747"/>
      <w:r>
        <w:rPr>
          <w:color w:val="000000" w:themeColor="text1"/>
          <w:lang w:val="en-US"/>
        </w:rPr>
        <w:lastRenderedPageBreak/>
        <w:t>Fezabilitate</w:t>
      </w:r>
      <w:bookmarkEnd w:id="5"/>
    </w:p>
    <w:p w14:paraId="66174AA1" w14:textId="77777777" w:rsidR="000A261F" w:rsidRPr="000A261F" w:rsidRDefault="000A261F" w:rsidP="000A261F">
      <w:pPr>
        <w:ind w:left="360"/>
        <w:rPr>
          <w:lang w:val="en-GB"/>
        </w:rPr>
      </w:pPr>
      <w:r w:rsidRPr="000A261F">
        <w:rPr>
          <w:lang w:val="en-GB"/>
        </w:rPr>
        <w:t>Pentru a ne asigura că dezvoltarea acestui joc este realizabilă, vom analiza resursele necesare, limitările pe care le anticipăm și posibilele modalități de a le depăși.</w:t>
      </w:r>
    </w:p>
    <w:p w14:paraId="2696FDD2" w14:textId="77777777" w:rsidR="000A261F" w:rsidRPr="000A261F" w:rsidRDefault="000A261F" w:rsidP="000A261F">
      <w:pPr>
        <w:ind w:left="360"/>
        <w:rPr>
          <w:lang w:val="en-GB"/>
        </w:rPr>
      </w:pPr>
      <w:r w:rsidRPr="000A261F">
        <w:rPr>
          <w:b/>
          <w:bCs/>
          <w:lang w:val="en-GB"/>
        </w:rPr>
        <w:t>De ce este complex acest joc:</w:t>
      </w:r>
    </w:p>
    <w:p w14:paraId="09943A62" w14:textId="77777777" w:rsidR="000A261F" w:rsidRPr="000A261F" w:rsidRDefault="000A261F" w:rsidP="000A261F">
      <w:pPr>
        <w:ind w:left="360"/>
        <w:rPr>
          <w:lang w:val="en-GB"/>
        </w:rPr>
      </w:pPr>
      <w:r w:rsidRPr="000A261F">
        <w:rPr>
          <w:lang w:val="en-GB"/>
        </w:rPr>
        <w:t>Deși la prima vedere poate părea un joc simplu, acesta prezintă o serie de provocări din punct de vedere tehnic. Printre acestea se numără:</w:t>
      </w:r>
    </w:p>
    <w:p w14:paraId="169073F5" w14:textId="77777777" w:rsidR="000A261F" w:rsidRPr="000A261F" w:rsidRDefault="000A261F" w:rsidP="000A261F">
      <w:pPr>
        <w:numPr>
          <w:ilvl w:val="0"/>
          <w:numId w:val="15"/>
        </w:numPr>
        <w:rPr>
          <w:lang w:val="en-GB"/>
        </w:rPr>
      </w:pPr>
      <w:r w:rsidRPr="000A261F">
        <w:rPr>
          <w:lang w:val="en-GB"/>
        </w:rPr>
        <w:t>Varietatea acțiunilor: Jocul include o gamă largă de acțiuni pe care jucătorul le poate realiza, de la tăierea copacilor și udatul florilor, până la colectarea și utilizarea obiectelor.</w:t>
      </w:r>
    </w:p>
    <w:p w14:paraId="3EBD33E1" w14:textId="77777777" w:rsidR="000A261F" w:rsidRPr="000A261F" w:rsidRDefault="000A261F" w:rsidP="000A261F">
      <w:pPr>
        <w:numPr>
          <w:ilvl w:val="0"/>
          <w:numId w:val="15"/>
        </w:numPr>
        <w:rPr>
          <w:lang w:val="en-GB"/>
        </w:rPr>
      </w:pPr>
      <w:r w:rsidRPr="000A261F">
        <w:rPr>
          <w:lang w:val="en-GB"/>
        </w:rPr>
        <w:t>Inteligența artificială a animalelor: Animalele din joc se deplasează autonom pe trasee predefinite, necesitând implementarea unor algoritmi de navigare.</w:t>
      </w:r>
    </w:p>
    <w:p w14:paraId="7B7C0937" w14:textId="77777777" w:rsidR="000A261F" w:rsidRPr="000A261F" w:rsidRDefault="000A261F" w:rsidP="000A261F">
      <w:pPr>
        <w:numPr>
          <w:ilvl w:val="0"/>
          <w:numId w:val="15"/>
        </w:numPr>
        <w:rPr>
          <w:lang w:val="en-GB"/>
        </w:rPr>
      </w:pPr>
      <w:r w:rsidRPr="000A261F">
        <w:rPr>
          <w:lang w:val="en-GB"/>
        </w:rPr>
        <w:t>Sistemul de trecere a timpului: Jocul include un ciclu dinamic zi/noapte, care influențează activitățile și evenimentele din joc.</w:t>
      </w:r>
    </w:p>
    <w:p w14:paraId="607A71F3" w14:textId="77777777" w:rsidR="000A261F" w:rsidRPr="000A261F" w:rsidRDefault="000A261F" w:rsidP="000A261F">
      <w:pPr>
        <w:ind w:left="360"/>
        <w:rPr>
          <w:lang w:val="en-GB"/>
        </w:rPr>
      </w:pPr>
      <w:r w:rsidRPr="000A261F">
        <w:rPr>
          <w:b/>
          <w:bCs/>
          <w:lang w:val="en-GB"/>
        </w:rPr>
        <w:t>Resurse necesare:</w:t>
      </w:r>
    </w:p>
    <w:p w14:paraId="54725191" w14:textId="77777777" w:rsidR="000A261F" w:rsidRPr="000A261F" w:rsidRDefault="000A261F" w:rsidP="000A261F">
      <w:pPr>
        <w:numPr>
          <w:ilvl w:val="0"/>
          <w:numId w:val="16"/>
        </w:numPr>
        <w:rPr>
          <w:lang w:val="en-GB"/>
        </w:rPr>
      </w:pPr>
      <w:r w:rsidRPr="000A261F">
        <w:rPr>
          <w:lang w:val="en-GB"/>
        </w:rPr>
        <w:t>Programul Godot: Vom utiliza Godot, un motor de joc open-source, pentru dezvoltarea jocului.</w:t>
      </w:r>
    </w:p>
    <w:p w14:paraId="40AFFCCB" w14:textId="77777777" w:rsidR="000A261F" w:rsidRPr="000A261F" w:rsidRDefault="000A261F" w:rsidP="000A261F">
      <w:pPr>
        <w:numPr>
          <w:ilvl w:val="0"/>
          <w:numId w:val="16"/>
        </w:numPr>
        <w:rPr>
          <w:lang w:val="en-GB"/>
        </w:rPr>
      </w:pPr>
      <w:r w:rsidRPr="000A261F">
        <w:rPr>
          <w:lang w:val="en-GB"/>
        </w:rPr>
        <w:t>Calculator: Dezvoltarea se poate realiza pe un calculator cu specificații standard. De asemenea, este necesară o tabletă pentru testarea jocului.</w:t>
      </w:r>
    </w:p>
    <w:p w14:paraId="3A81DEC6" w14:textId="77777777" w:rsidR="000A261F" w:rsidRPr="000A261F" w:rsidRDefault="000A261F" w:rsidP="000A261F">
      <w:pPr>
        <w:numPr>
          <w:ilvl w:val="0"/>
          <w:numId w:val="16"/>
        </w:numPr>
        <w:rPr>
          <w:lang w:val="en-GB"/>
        </w:rPr>
      </w:pPr>
      <w:r w:rsidRPr="000A261F">
        <w:rPr>
          <w:lang w:val="en-GB"/>
        </w:rPr>
        <w:t>Cunoștințe: Echipa noastră posedă cunoștințe de programare, design grafic și dezvoltare de jocuri.</w:t>
      </w:r>
    </w:p>
    <w:p w14:paraId="234C2268" w14:textId="7C397DFF" w:rsidR="000A261F" w:rsidRPr="000A261F" w:rsidRDefault="000A261F" w:rsidP="000A261F">
      <w:pPr>
        <w:ind w:left="360"/>
        <w:rPr>
          <w:lang w:val="en-GB"/>
        </w:rPr>
      </w:pPr>
      <w:r w:rsidRPr="000A261F">
        <w:rPr>
          <w:b/>
          <w:bCs/>
          <w:lang w:val="en-GB"/>
        </w:rPr>
        <w:t>Limitări</w:t>
      </w:r>
      <w:r>
        <w:rPr>
          <w:b/>
          <w:bCs/>
          <w:lang w:val="en-GB"/>
        </w:rPr>
        <w:t>:</w:t>
      </w:r>
    </w:p>
    <w:p w14:paraId="3AD0A668" w14:textId="77777777" w:rsidR="000A261F" w:rsidRPr="000A261F" w:rsidRDefault="000A261F" w:rsidP="000A261F">
      <w:pPr>
        <w:numPr>
          <w:ilvl w:val="0"/>
          <w:numId w:val="17"/>
        </w:numPr>
        <w:rPr>
          <w:lang w:val="en-GB"/>
        </w:rPr>
      </w:pPr>
      <w:r w:rsidRPr="000A261F">
        <w:rPr>
          <w:lang w:val="en-GB"/>
        </w:rPr>
        <w:t>Dimensiunea echipei: Echipa de dezvoltare este formată din doar 3 persoane, ceea ce ar putea reprezenta o provocare în gestionarea unui proiect de această complexitate.</w:t>
      </w:r>
    </w:p>
    <w:p w14:paraId="718CA737" w14:textId="77777777" w:rsidR="000A261F" w:rsidRPr="000A261F" w:rsidRDefault="000A261F" w:rsidP="000A261F">
      <w:pPr>
        <w:numPr>
          <w:ilvl w:val="0"/>
          <w:numId w:val="17"/>
        </w:numPr>
        <w:rPr>
          <w:lang w:val="en-GB"/>
        </w:rPr>
      </w:pPr>
      <w:r w:rsidRPr="000A261F">
        <w:rPr>
          <w:lang w:val="en-GB"/>
        </w:rPr>
        <w:t>Experiența: Deși deținem cunoștințele de bază, este posibil să întâmpinăm dificultăți în implementarea unor funcționalități complexe.</w:t>
      </w:r>
    </w:p>
    <w:p w14:paraId="3BF7D51A" w14:textId="77777777" w:rsidR="000A261F" w:rsidRPr="000A261F" w:rsidRDefault="000A261F" w:rsidP="000A261F">
      <w:pPr>
        <w:numPr>
          <w:ilvl w:val="0"/>
          <w:numId w:val="17"/>
        </w:numPr>
        <w:rPr>
          <w:lang w:val="en-GB"/>
        </w:rPr>
      </w:pPr>
      <w:r w:rsidRPr="000A261F">
        <w:rPr>
          <w:lang w:val="en-GB"/>
        </w:rPr>
        <w:t>Adaptarea la tablete: Asigurarea unei performanțe optime pe o varietate de dispozitive mobile poate fi o provocare.</w:t>
      </w:r>
    </w:p>
    <w:p w14:paraId="2DB7247B" w14:textId="77777777" w:rsidR="000A261F" w:rsidRPr="000A261F" w:rsidRDefault="000A261F" w:rsidP="000A261F">
      <w:pPr>
        <w:ind w:left="360"/>
        <w:rPr>
          <w:lang w:val="en-GB"/>
        </w:rPr>
      </w:pPr>
      <w:r w:rsidRPr="000A261F">
        <w:rPr>
          <w:b/>
          <w:bCs/>
          <w:lang w:val="en-GB"/>
        </w:rPr>
        <w:t>Posibile soluții:</w:t>
      </w:r>
    </w:p>
    <w:p w14:paraId="65FF5AF2" w14:textId="77777777" w:rsidR="000A261F" w:rsidRPr="000A261F" w:rsidRDefault="000A261F" w:rsidP="000A261F">
      <w:pPr>
        <w:numPr>
          <w:ilvl w:val="0"/>
          <w:numId w:val="18"/>
        </w:numPr>
        <w:rPr>
          <w:lang w:val="en-GB"/>
        </w:rPr>
      </w:pPr>
      <w:r w:rsidRPr="000A261F">
        <w:rPr>
          <w:lang w:val="en-GB"/>
        </w:rPr>
        <w:t>Documentare și învățare continuă: Ne vom dedica timp pentru a studia documentația Godot și pentru a explora tutoriale relevante.</w:t>
      </w:r>
    </w:p>
    <w:p w14:paraId="1050F512" w14:textId="77777777" w:rsidR="000A261F" w:rsidRPr="000A261F" w:rsidRDefault="000A261F" w:rsidP="000A261F">
      <w:pPr>
        <w:numPr>
          <w:ilvl w:val="0"/>
          <w:numId w:val="18"/>
        </w:numPr>
        <w:rPr>
          <w:lang w:val="en-GB"/>
        </w:rPr>
      </w:pPr>
      <w:r w:rsidRPr="000A261F">
        <w:rPr>
          <w:lang w:val="en-GB"/>
        </w:rPr>
        <w:t>Colaborare eficientă: Vom colabora strâns și ne vom împărți sarcinile în mod echitabil.</w:t>
      </w:r>
    </w:p>
    <w:p w14:paraId="0CD67062" w14:textId="77777777" w:rsidR="000A261F" w:rsidRPr="000A261F" w:rsidRDefault="000A261F" w:rsidP="000A261F">
      <w:pPr>
        <w:numPr>
          <w:ilvl w:val="0"/>
          <w:numId w:val="18"/>
        </w:numPr>
        <w:rPr>
          <w:lang w:val="en-GB"/>
        </w:rPr>
      </w:pPr>
      <w:r w:rsidRPr="000A261F">
        <w:rPr>
          <w:lang w:val="en-GB"/>
        </w:rPr>
        <w:lastRenderedPageBreak/>
        <w:t>Optimizare: Vom acorda o atenție deosebită optimizării codului și a resurselor grafice pentru a asigura o rulare fluentă pe tablete.</w:t>
      </w:r>
    </w:p>
    <w:p w14:paraId="35537156" w14:textId="77777777" w:rsidR="000A261F" w:rsidRPr="000A261F" w:rsidRDefault="000A261F" w:rsidP="000A261F">
      <w:pPr>
        <w:ind w:left="360"/>
        <w:rPr>
          <w:lang w:val="en-US"/>
        </w:rPr>
      </w:pPr>
    </w:p>
    <w:p w14:paraId="600A51FE" w14:textId="03292710" w:rsidR="000A261F" w:rsidRPr="000A261F" w:rsidRDefault="0060373C" w:rsidP="000A261F">
      <w:pPr>
        <w:pStyle w:val="Heading1"/>
        <w:numPr>
          <w:ilvl w:val="0"/>
          <w:numId w:val="2"/>
        </w:numPr>
        <w:rPr>
          <w:color w:val="000000" w:themeColor="text1"/>
          <w:lang w:val="en-US"/>
        </w:rPr>
      </w:pPr>
      <w:bookmarkStart w:id="6" w:name="_Toc27336748"/>
      <w:r w:rsidRPr="00D74E35">
        <w:rPr>
          <w:color w:val="000000" w:themeColor="text1"/>
          <w:lang w:val="en-US"/>
        </w:rPr>
        <w:t>Concluzii</w:t>
      </w:r>
      <w:bookmarkEnd w:id="6"/>
    </w:p>
    <w:p w14:paraId="06F860A2" w14:textId="77777777" w:rsidR="000A261F" w:rsidRPr="000A261F" w:rsidRDefault="000A261F" w:rsidP="000A261F">
      <w:pPr>
        <w:rPr>
          <w:lang w:val="en-GB"/>
        </w:rPr>
      </w:pPr>
      <w:r w:rsidRPr="000A261F">
        <w:rPr>
          <w:lang w:val="en-GB"/>
        </w:rPr>
        <w:t>Soluția propusă de noi, respectiv jocul educațional 2D pentru copii din clasa a 3-a, oferă o serie de avantaje importante:</w:t>
      </w:r>
    </w:p>
    <w:p w14:paraId="019FE040" w14:textId="77777777" w:rsidR="000A261F" w:rsidRPr="000A261F" w:rsidRDefault="000A261F" w:rsidP="000A261F">
      <w:pPr>
        <w:numPr>
          <w:ilvl w:val="0"/>
          <w:numId w:val="19"/>
        </w:numPr>
        <w:rPr>
          <w:lang w:val="en-GB"/>
        </w:rPr>
      </w:pPr>
      <w:r w:rsidRPr="000A261F">
        <w:rPr>
          <w:b/>
          <w:bCs/>
          <w:lang w:val="en-GB"/>
        </w:rPr>
        <w:t>Îmbină învățarea cu divertismentul:</w:t>
      </w:r>
      <w:r w:rsidRPr="000A261F">
        <w:rPr>
          <w:lang w:val="en-GB"/>
        </w:rPr>
        <w:t xml:space="preserve"> Prin intermediul jocului, copiii își pot consolida cunoștințele de matematică într-un mod interactiv și captivant.</w:t>
      </w:r>
    </w:p>
    <w:p w14:paraId="6D6AAFF8" w14:textId="77777777" w:rsidR="000A261F" w:rsidRPr="000A261F" w:rsidRDefault="000A261F" w:rsidP="000A261F">
      <w:pPr>
        <w:numPr>
          <w:ilvl w:val="0"/>
          <w:numId w:val="19"/>
        </w:numPr>
        <w:rPr>
          <w:lang w:val="en-GB"/>
        </w:rPr>
      </w:pPr>
      <w:r w:rsidRPr="000A261F">
        <w:rPr>
          <w:b/>
          <w:bCs/>
          <w:lang w:val="en-GB"/>
        </w:rPr>
        <w:t>Este adaptat vârstei și nevoilor utilizatorilor:</w:t>
      </w:r>
      <w:r w:rsidRPr="000A261F">
        <w:rPr>
          <w:lang w:val="en-GB"/>
        </w:rPr>
        <w:t xml:space="preserve"> Am ținut cont de feedback-ul copiilor și am inclus elemente care să le stimuleze interesul și curiozitatea.</w:t>
      </w:r>
    </w:p>
    <w:p w14:paraId="30EDAA31" w14:textId="77777777" w:rsidR="000A261F" w:rsidRPr="000A261F" w:rsidRDefault="000A261F" w:rsidP="000A261F">
      <w:pPr>
        <w:numPr>
          <w:ilvl w:val="0"/>
          <w:numId w:val="19"/>
        </w:numPr>
        <w:rPr>
          <w:lang w:val="en-GB"/>
        </w:rPr>
      </w:pPr>
      <w:r w:rsidRPr="000A261F">
        <w:rPr>
          <w:b/>
          <w:bCs/>
          <w:lang w:val="en-GB"/>
        </w:rPr>
        <w:t>Este accesibil:</w:t>
      </w:r>
      <w:r w:rsidRPr="000A261F">
        <w:rPr>
          <w:lang w:val="en-GB"/>
        </w:rPr>
        <w:t xml:space="preserve"> Jocul poate fi utilizat pe tablete, dispozitive la care majoritatea copiilor au acces.</w:t>
      </w:r>
    </w:p>
    <w:p w14:paraId="28A6EACD" w14:textId="77777777" w:rsidR="000A261F" w:rsidRPr="000A261F" w:rsidRDefault="000A261F" w:rsidP="000A261F">
      <w:pPr>
        <w:numPr>
          <w:ilvl w:val="0"/>
          <w:numId w:val="19"/>
        </w:numPr>
        <w:rPr>
          <w:lang w:val="en-GB"/>
        </w:rPr>
      </w:pPr>
      <w:r w:rsidRPr="000A261F">
        <w:rPr>
          <w:b/>
          <w:bCs/>
          <w:lang w:val="en-GB"/>
        </w:rPr>
        <w:t>Promovează creativitatea și gândirea logică:</w:t>
      </w:r>
      <w:r w:rsidRPr="000A261F">
        <w:rPr>
          <w:lang w:val="en-GB"/>
        </w:rPr>
        <w:t xml:space="preserve"> Prin rezolvarea puzzle-urilor și a provocărilor din joc, copiii își dezvoltă abilitățile de problem-solving.</w:t>
      </w:r>
    </w:p>
    <w:p w14:paraId="268A7B83" w14:textId="77777777" w:rsidR="000A261F" w:rsidRPr="000A261F" w:rsidRDefault="000A261F" w:rsidP="000A261F">
      <w:pPr>
        <w:rPr>
          <w:lang w:val="en-GB"/>
        </w:rPr>
      </w:pPr>
      <w:r w:rsidRPr="000A261F">
        <w:rPr>
          <w:b/>
          <w:bCs/>
          <w:lang w:val="en-GB"/>
        </w:rPr>
        <w:t>Direcții viitoare de dezvoltare:</w:t>
      </w:r>
    </w:p>
    <w:p w14:paraId="29B11D8B" w14:textId="77777777" w:rsidR="000A261F" w:rsidRPr="000A261F" w:rsidRDefault="000A261F" w:rsidP="000A261F">
      <w:pPr>
        <w:numPr>
          <w:ilvl w:val="0"/>
          <w:numId w:val="20"/>
        </w:numPr>
        <w:rPr>
          <w:lang w:val="en-GB"/>
        </w:rPr>
      </w:pPr>
      <w:r w:rsidRPr="000A261F">
        <w:rPr>
          <w:b/>
          <w:bCs/>
          <w:lang w:val="en-GB"/>
        </w:rPr>
        <w:t>Extinderea conținutului educațional:</w:t>
      </w:r>
      <w:r w:rsidRPr="000A261F">
        <w:rPr>
          <w:lang w:val="en-GB"/>
        </w:rPr>
        <w:t xml:space="preserve"> Putem adăuga noi module cu diverse teme matematice, adaptate curriculumului școlar.</w:t>
      </w:r>
    </w:p>
    <w:p w14:paraId="0AC725E1" w14:textId="77777777" w:rsidR="000A261F" w:rsidRPr="000A261F" w:rsidRDefault="000A261F" w:rsidP="000A261F">
      <w:pPr>
        <w:numPr>
          <w:ilvl w:val="0"/>
          <w:numId w:val="20"/>
        </w:numPr>
        <w:rPr>
          <w:lang w:val="en-GB"/>
        </w:rPr>
      </w:pPr>
      <w:r w:rsidRPr="000A261F">
        <w:rPr>
          <w:b/>
          <w:bCs/>
          <w:lang w:val="en-GB"/>
        </w:rPr>
        <w:t>Implementarea unui sistem de evaluare:</w:t>
      </w:r>
      <w:r w:rsidRPr="000A261F">
        <w:rPr>
          <w:lang w:val="en-GB"/>
        </w:rPr>
        <w:t xml:space="preserve"> Am putea integra un sistem care să monitorizeze progresul copiilor și să ofere feedback personalizat.</w:t>
      </w:r>
    </w:p>
    <w:p w14:paraId="1504EE0D" w14:textId="77777777" w:rsidR="000A261F" w:rsidRPr="000A261F" w:rsidRDefault="000A261F" w:rsidP="000A261F">
      <w:pPr>
        <w:numPr>
          <w:ilvl w:val="0"/>
          <w:numId w:val="20"/>
        </w:numPr>
        <w:rPr>
          <w:lang w:val="en-GB"/>
        </w:rPr>
      </w:pPr>
      <w:r w:rsidRPr="000A261F">
        <w:rPr>
          <w:b/>
          <w:bCs/>
          <w:lang w:val="en-GB"/>
        </w:rPr>
        <w:t>Dezvoltarea unui mod multiplayer:</w:t>
      </w:r>
      <w:r w:rsidRPr="000A261F">
        <w:rPr>
          <w:lang w:val="en-GB"/>
        </w:rPr>
        <w:t xml:space="preserve"> Am putea crea un mod în care copiii să poată juca împreună și să colaboreze pentru a rezolva provocările.</w:t>
      </w:r>
    </w:p>
    <w:p w14:paraId="792D1CDF" w14:textId="77777777" w:rsidR="000A261F" w:rsidRPr="000A261F" w:rsidRDefault="000A261F" w:rsidP="000A261F">
      <w:pPr>
        <w:rPr>
          <w:lang w:val="en-GB"/>
        </w:rPr>
      </w:pPr>
      <w:r w:rsidRPr="000A261F">
        <w:rPr>
          <w:b/>
          <w:bCs/>
          <w:lang w:val="en-GB"/>
        </w:rPr>
        <w:t>Lecții învățate:</w:t>
      </w:r>
    </w:p>
    <w:p w14:paraId="52B98109" w14:textId="77777777" w:rsidR="000A261F" w:rsidRPr="000A261F" w:rsidRDefault="000A261F" w:rsidP="000A261F">
      <w:pPr>
        <w:numPr>
          <w:ilvl w:val="0"/>
          <w:numId w:val="21"/>
        </w:numPr>
        <w:rPr>
          <w:lang w:val="en-GB"/>
        </w:rPr>
      </w:pPr>
      <w:r w:rsidRPr="000A261F">
        <w:rPr>
          <w:b/>
          <w:bCs/>
          <w:lang w:val="en-GB"/>
        </w:rPr>
        <w:t>Importanța testării cu utilizatorii:</w:t>
      </w:r>
      <w:r w:rsidRPr="000A261F">
        <w:rPr>
          <w:lang w:val="en-GB"/>
        </w:rPr>
        <w:t xml:space="preserve"> Feedback-ul copiilor a fost esențial pentru a îmbunătăți designul și funcționalitățile jocului.</w:t>
      </w:r>
    </w:p>
    <w:p w14:paraId="31981102" w14:textId="77777777" w:rsidR="000A261F" w:rsidRPr="000A261F" w:rsidRDefault="000A261F" w:rsidP="000A261F">
      <w:pPr>
        <w:numPr>
          <w:ilvl w:val="0"/>
          <w:numId w:val="21"/>
        </w:numPr>
        <w:rPr>
          <w:lang w:val="en-GB"/>
        </w:rPr>
      </w:pPr>
      <w:r w:rsidRPr="000A261F">
        <w:rPr>
          <w:b/>
          <w:bCs/>
          <w:lang w:val="en-GB"/>
        </w:rPr>
        <w:t>Necesitatea unei planificări detaliate:</w:t>
      </w:r>
      <w:r w:rsidRPr="000A261F">
        <w:rPr>
          <w:lang w:val="en-GB"/>
        </w:rPr>
        <w:t xml:space="preserve"> Organizarea și prioritizarea sarcinilor au fost cruciale pentru a gestiona complexitatea proiectului.</w:t>
      </w:r>
    </w:p>
    <w:p w14:paraId="31D1524B" w14:textId="77777777" w:rsidR="000A261F" w:rsidRDefault="000A261F" w:rsidP="000A261F">
      <w:pPr>
        <w:numPr>
          <w:ilvl w:val="0"/>
          <w:numId w:val="21"/>
        </w:numPr>
        <w:rPr>
          <w:lang w:val="en-GB"/>
        </w:rPr>
      </w:pPr>
      <w:r w:rsidRPr="000A261F">
        <w:rPr>
          <w:b/>
          <w:bCs/>
          <w:lang w:val="en-GB"/>
        </w:rPr>
        <w:t>Valoarea colaborării:</w:t>
      </w:r>
      <w:r w:rsidRPr="000A261F">
        <w:rPr>
          <w:lang w:val="en-GB"/>
        </w:rPr>
        <w:t xml:space="preserve"> Lucrul în echipă ne-a permis să ne completăm reciproc cunoștințele și abilitățile.</w:t>
      </w:r>
    </w:p>
    <w:p w14:paraId="3EBBFC51" w14:textId="77777777" w:rsidR="000A261F" w:rsidRDefault="000A261F" w:rsidP="000A261F">
      <w:pPr>
        <w:ind w:left="720"/>
        <w:rPr>
          <w:b/>
          <w:bCs/>
          <w:lang w:val="en-GB"/>
        </w:rPr>
      </w:pPr>
    </w:p>
    <w:p w14:paraId="7CEB85DF" w14:textId="77777777" w:rsidR="000A261F" w:rsidRPr="000A261F" w:rsidRDefault="000A261F" w:rsidP="000A261F">
      <w:pPr>
        <w:ind w:left="720"/>
        <w:rPr>
          <w:lang w:val="en-GB"/>
        </w:rPr>
      </w:pPr>
    </w:p>
    <w:p w14:paraId="464ED58C" w14:textId="77777777" w:rsidR="000A261F" w:rsidRPr="000A261F" w:rsidRDefault="000A261F" w:rsidP="000A261F">
      <w:pPr>
        <w:rPr>
          <w:lang w:val="en-GB"/>
        </w:rPr>
      </w:pPr>
      <w:r w:rsidRPr="000A261F">
        <w:rPr>
          <w:b/>
          <w:bCs/>
          <w:lang w:val="en-GB"/>
        </w:rPr>
        <w:lastRenderedPageBreak/>
        <w:t>Sugestii pentru îmbunătățirea experienței:</w:t>
      </w:r>
    </w:p>
    <w:p w14:paraId="59632E94" w14:textId="77777777" w:rsidR="000A261F" w:rsidRPr="000A261F" w:rsidRDefault="000A261F" w:rsidP="000A261F">
      <w:pPr>
        <w:numPr>
          <w:ilvl w:val="0"/>
          <w:numId w:val="22"/>
        </w:numPr>
        <w:rPr>
          <w:lang w:val="en-GB"/>
        </w:rPr>
      </w:pPr>
      <w:r w:rsidRPr="000A261F">
        <w:rPr>
          <w:b/>
          <w:bCs/>
          <w:lang w:val="en-GB"/>
        </w:rPr>
        <w:t>Mai mult timp pentru testare:</w:t>
      </w:r>
      <w:r w:rsidRPr="000A261F">
        <w:rPr>
          <w:lang w:val="en-GB"/>
        </w:rPr>
        <w:t xml:space="preserve"> O perioadă mai lungă de testare cu utilizatorii ar fi permis o evaluare mai aprofundată a jocului.</w:t>
      </w:r>
    </w:p>
    <w:p w14:paraId="331CCBB1" w14:textId="36A32CE8" w:rsidR="000A261F" w:rsidRDefault="000A261F" w:rsidP="000A261F">
      <w:pPr>
        <w:numPr>
          <w:ilvl w:val="0"/>
          <w:numId w:val="22"/>
        </w:numPr>
        <w:rPr>
          <w:lang w:val="en-GB"/>
        </w:rPr>
      </w:pPr>
      <w:r w:rsidRPr="000A261F">
        <w:rPr>
          <w:b/>
          <w:bCs/>
          <w:lang w:val="en-GB"/>
        </w:rPr>
        <w:t>Acces la o gamă mai largă de dispozitive:</w:t>
      </w:r>
      <w:r w:rsidRPr="000A261F">
        <w:rPr>
          <w:lang w:val="en-GB"/>
        </w:rPr>
        <w:t xml:space="preserve"> Testarea pe diverse modele de tablete ar fi asigurat o compatibilitate mai bună.</w:t>
      </w:r>
    </w:p>
    <w:p w14:paraId="3308918D" w14:textId="41FD6943" w:rsidR="000A261F" w:rsidRPr="000A261F" w:rsidRDefault="000A261F" w:rsidP="000A261F">
      <w:pPr>
        <w:numPr>
          <w:ilvl w:val="0"/>
          <w:numId w:val="22"/>
        </w:numPr>
        <w:rPr>
          <w:lang w:val="en-GB"/>
        </w:rPr>
      </w:pPr>
      <w:r w:rsidRPr="000A261F">
        <w:rPr>
          <w:b/>
          <w:bCs/>
        </w:rPr>
        <w:t>Crearea unor materiale suplimentare:</w:t>
      </w:r>
      <w:r w:rsidRPr="000A261F">
        <w:t xml:space="preserve"> Am putea crea materiale suplimentare, cum ar fi fișe de lucru sau ghiduri pentru părinți, care să completeze experiența de învățare oferită de joc.</w:t>
      </w:r>
    </w:p>
    <w:p w14:paraId="16F47A74" w14:textId="7D3C399F" w:rsidR="00E4548B" w:rsidRPr="00E4548B" w:rsidRDefault="001C43A9" w:rsidP="00E4548B">
      <w:pPr>
        <w:pStyle w:val="Heading1"/>
        <w:numPr>
          <w:ilvl w:val="0"/>
          <w:numId w:val="2"/>
        </w:numPr>
        <w:rPr>
          <w:color w:val="000000" w:themeColor="text1"/>
          <w:lang w:val="en-US"/>
        </w:rPr>
      </w:pPr>
      <w:bookmarkStart w:id="7" w:name="_Toc27336749"/>
      <w:r w:rsidRPr="001C43A9">
        <w:rPr>
          <w:color w:val="000000" w:themeColor="text1"/>
          <w:lang w:val="en-US"/>
        </w:rPr>
        <w:t>Dezvoltari ulterioare</w:t>
      </w:r>
      <w:bookmarkEnd w:id="7"/>
    </w:p>
    <w:p w14:paraId="3C0A72DB" w14:textId="77777777" w:rsidR="00E4548B" w:rsidRPr="00E4548B" w:rsidRDefault="00E4548B" w:rsidP="00E4548B">
      <w:pPr>
        <w:rPr>
          <w:lang w:val="en-GB"/>
        </w:rPr>
      </w:pPr>
      <w:r w:rsidRPr="00E4548B">
        <w:rPr>
          <w:lang w:val="en-GB"/>
        </w:rPr>
        <w:t>Dacă am avea mai mult timp la dispoziție, am extinde jocul cu o serie de funcționalități noi și interesante, pentru a-l face și mai captivant și mai educativ:</w:t>
      </w:r>
    </w:p>
    <w:p w14:paraId="77E516AB" w14:textId="77777777" w:rsidR="00E4548B" w:rsidRPr="00E4548B" w:rsidRDefault="00E4548B" w:rsidP="00E4548B">
      <w:pPr>
        <w:numPr>
          <w:ilvl w:val="0"/>
          <w:numId w:val="23"/>
        </w:numPr>
        <w:rPr>
          <w:lang w:val="en-GB"/>
        </w:rPr>
      </w:pPr>
      <w:r w:rsidRPr="00E4548B">
        <w:rPr>
          <w:b/>
          <w:bCs/>
          <w:lang w:val="en-GB"/>
        </w:rPr>
        <w:t>Quest-uri cu întrebări de matematică:</w:t>
      </w:r>
      <w:r w:rsidRPr="00E4548B">
        <w:rPr>
          <w:lang w:val="en-GB"/>
        </w:rPr>
        <w:t xml:space="preserve"> Am introduce quest-uri care să implice rezolvarea de probleme de matematică, adaptate nivelului clasei a 3-a. Rezolvarea cu succes a acestor quest-uri ar aduce jucătorilor puncte de experiență.</w:t>
      </w:r>
    </w:p>
    <w:p w14:paraId="2AA39988" w14:textId="77777777" w:rsidR="00E4548B" w:rsidRPr="00E4548B" w:rsidRDefault="00E4548B" w:rsidP="00E4548B">
      <w:pPr>
        <w:numPr>
          <w:ilvl w:val="0"/>
          <w:numId w:val="23"/>
        </w:numPr>
        <w:rPr>
          <w:lang w:val="en-GB"/>
        </w:rPr>
      </w:pPr>
      <w:r w:rsidRPr="00E4548B">
        <w:rPr>
          <w:b/>
          <w:bCs/>
          <w:lang w:val="en-GB"/>
        </w:rPr>
        <w:t>Personalizarea hărții:</w:t>
      </w:r>
      <w:r w:rsidRPr="00E4548B">
        <w:rPr>
          <w:lang w:val="en-GB"/>
        </w:rPr>
        <w:t xml:space="preserve"> Cu punctele acumulate, jucătorii ar putea să-și personalizeze harta, modificând aspectul caselor, adăugând decorațiuni sau chiar extinzând suprafața insulei.</w:t>
      </w:r>
    </w:p>
    <w:p w14:paraId="6145B02D" w14:textId="77777777" w:rsidR="00E4548B" w:rsidRPr="00E4548B" w:rsidRDefault="00E4548B" w:rsidP="00E4548B">
      <w:pPr>
        <w:numPr>
          <w:ilvl w:val="0"/>
          <w:numId w:val="23"/>
        </w:numPr>
        <w:rPr>
          <w:lang w:val="en-GB"/>
        </w:rPr>
      </w:pPr>
      <w:r w:rsidRPr="00E4548B">
        <w:rPr>
          <w:b/>
          <w:bCs/>
          <w:lang w:val="en-GB"/>
        </w:rPr>
        <w:t>Îmbrăcăminte pentru NPC-uri:</w:t>
      </w:r>
      <w:r w:rsidRPr="00E4548B">
        <w:rPr>
          <w:lang w:val="en-GB"/>
        </w:rPr>
        <w:t xml:space="preserve"> Jucătorii ar putea folosi punctele pentru a cumpăra haine și accesorii pentru personajele non-jucătoare (NPC-uri) cu care interacționează.</w:t>
      </w:r>
    </w:p>
    <w:p w14:paraId="498489E9" w14:textId="77777777" w:rsidR="00E4548B" w:rsidRPr="00E4548B" w:rsidRDefault="00E4548B" w:rsidP="00E4548B">
      <w:pPr>
        <w:numPr>
          <w:ilvl w:val="0"/>
          <w:numId w:val="23"/>
        </w:numPr>
        <w:rPr>
          <w:lang w:val="en-GB"/>
        </w:rPr>
      </w:pPr>
      <w:r w:rsidRPr="00E4548B">
        <w:rPr>
          <w:b/>
          <w:bCs/>
          <w:lang w:val="en-GB"/>
        </w:rPr>
        <w:t>Extinderea hărții și deblocarea de noi zone tematice:</w:t>
      </w:r>
      <w:r w:rsidRPr="00E4548B">
        <w:rPr>
          <w:lang w:val="en-GB"/>
        </w:rPr>
        <w:t xml:space="preserve"> Pe măsură ce acumulează puncte, jucătorii ar putea debloca noi zone ale hărții, fiecare cu o tematică diferită, dedicată unei materii școlare (română, engleză, etc.). Fiecare zonă ar conține quest-uri și provocări specifice.</w:t>
      </w:r>
    </w:p>
    <w:p w14:paraId="7CAB8822" w14:textId="77777777" w:rsidR="00E4548B" w:rsidRPr="00E4548B" w:rsidRDefault="00E4548B" w:rsidP="00E4548B">
      <w:pPr>
        <w:numPr>
          <w:ilvl w:val="0"/>
          <w:numId w:val="23"/>
        </w:numPr>
        <w:rPr>
          <w:lang w:val="en-GB"/>
        </w:rPr>
      </w:pPr>
      <w:r w:rsidRPr="00E4548B">
        <w:rPr>
          <w:b/>
          <w:bCs/>
          <w:lang w:val="en-GB"/>
        </w:rPr>
        <w:t>Sidequest-uri palpitante:</w:t>
      </w:r>
      <w:r w:rsidRPr="00E4548B">
        <w:rPr>
          <w:lang w:val="en-GB"/>
        </w:rPr>
        <w:t xml:space="preserve"> Am adăuga sidequest-uri optionale, cu o tematică mai aventuroasă, care să ofere o experiență de joc mai dinamică și mai variată.</w:t>
      </w:r>
    </w:p>
    <w:p w14:paraId="5B926E0C" w14:textId="77777777" w:rsidR="00E4548B" w:rsidRPr="00E4548B" w:rsidRDefault="00E4548B" w:rsidP="00E4548B">
      <w:pPr>
        <w:numPr>
          <w:ilvl w:val="0"/>
          <w:numId w:val="23"/>
        </w:numPr>
        <w:rPr>
          <w:lang w:val="en-GB"/>
        </w:rPr>
      </w:pPr>
      <w:r w:rsidRPr="00E4548B">
        <w:rPr>
          <w:b/>
          <w:bCs/>
          <w:lang w:val="en-GB"/>
        </w:rPr>
        <w:t>Diplomă virtuală și cupă:</w:t>
      </w:r>
      <w:r w:rsidRPr="00E4548B">
        <w:rPr>
          <w:lang w:val="en-GB"/>
        </w:rPr>
        <w:t xml:space="preserve"> La finalul jocului, după deblocarea tuturor zonelor, jucătorii ar primi o diplomă virtuală și o cupă, ca o recompensă pentru efortul depus și pentru cunoștințele dobândite. Mesajul transmis ar fi unul de încurajare, subliniind că acesta este doar un prim pas în explorarea lumii cunoașterii.</w:t>
      </w:r>
    </w:p>
    <w:p w14:paraId="289FD8DD" w14:textId="77777777" w:rsidR="00E4548B" w:rsidRPr="00E4548B" w:rsidRDefault="00E4548B" w:rsidP="00E4548B">
      <w:pPr>
        <w:rPr>
          <w:lang w:val="en-US"/>
        </w:rPr>
      </w:pPr>
    </w:p>
    <w:p w14:paraId="386CD8BB" w14:textId="77777777" w:rsidR="001C43A9" w:rsidRDefault="001C43A9" w:rsidP="001C43A9">
      <w:pPr>
        <w:pStyle w:val="Heading1"/>
        <w:numPr>
          <w:ilvl w:val="0"/>
          <w:numId w:val="2"/>
        </w:numPr>
        <w:rPr>
          <w:color w:val="000000" w:themeColor="text1"/>
          <w:lang w:val="en-US"/>
        </w:rPr>
      </w:pPr>
      <w:bookmarkStart w:id="8" w:name="_Toc27336750"/>
      <w:r w:rsidRPr="001C43A9">
        <w:rPr>
          <w:color w:val="000000" w:themeColor="text1"/>
          <w:lang w:val="en-US"/>
        </w:rPr>
        <w:lastRenderedPageBreak/>
        <w:t>Reflectii asupra experientei de participare la activitatile legate de cursul HCI</w:t>
      </w:r>
      <w:bookmarkEnd w:id="8"/>
    </w:p>
    <w:p w14:paraId="2B527BA5" w14:textId="77777777" w:rsidR="00E4548B" w:rsidRPr="00E4548B" w:rsidRDefault="00E4548B" w:rsidP="00E4548B">
      <w:pPr>
        <w:rPr>
          <w:lang w:val="en-GB"/>
        </w:rPr>
      </w:pPr>
      <w:r w:rsidRPr="00E4548B">
        <w:rPr>
          <w:lang w:val="en-GB"/>
        </w:rPr>
        <w:t>Participarea la cursul de HCI ne-a oferit o experiență utilă și ne-a ajutat să înțelegem mai bine cum se face un proiect de la cap la coadă. Iată câteva observații:</w:t>
      </w:r>
    </w:p>
    <w:p w14:paraId="165E2A6E" w14:textId="77777777" w:rsidR="00E4548B" w:rsidRPr="00E4548B" w:rsidRDefault="00E4548B" w:rsidP="00E4548B">
      <w:pPr>
        <w:numPr>
          <w:ilvl w:val="0"/>
          <w:numId w:val="24"/>
        </w:numPr>
        <w:rPr>
          <w:lang w:val="en-GB"/>
        </w:rPr>
      </w:pPr>
      <w:r w:rsidRPr="00E4548B">
        <w:rPr>
          <w:b/>
          <w:bCs/>
          <w:lang w:val="en-GB"/>
        </w:rPr>
        <w:t>Temele de proiect de la început:</w:t>
      </w:r>
      <w:r w:rsidRPr="00E4548B">
        <w:rPr>
          <w:lang w:val="en-GB"/>
        </w:rPr>
        <w:t xml:space="preserve"> Ar fi mai eficient dacă am primi temele de proiect încă din primul curs. Așa am avea mai mult timp să ne gândim la ce vrem să facem și să ne organizăm.</w:t>
      </w:r>
    </w:p>
    <w:p w14:paraId="358E8E5C" w14:textId="77777777" w:rsidR="00E4548B" w:rsidRPr="00E4548B" w:rsidRDefault="00E4548B" w:rsidP="00E4548B">
      <w:pPr>
        <w:numPr>
          <w:ilvl w:val="0"/>
          <w:numId w:val="24"/>
        </w:numPr>
        <w:rPr>
          <w:lang w:val="en-GB"/>
        </w:rPr>
      </w:pPr>
      <w:r w:rsidRPr="00E4548B">
        <w:rPr>
          <w:b/>
          <w:bCs/>
          <w:lang w:val="en-GB"/>
        </w:rPr>
        <w:t>Start rapid:</w:t>
      </w:r>
      <w:r w:rsidRPr="00E4548B">
        <w:rPr>
          <w:lang w:val="en-GB"/>
        </w:rPr>
        <w:t xml:space="preserve"> Dacă am începe lucrul la proiect mai repede, am avea mai mult timp la dispoziție și am evita stresul de la final.</w:t>
      </w:r>
    </w:p>
    <w:p w14:paraId="2526F79C" w14:textId="77777777" w:rsidR="00E4548B" w:rsidRPr="00E4548B" w:rsidRDefault="00E4548B" w:rsidP="00E4548B">
      <w:pPr>
        <w:numPr>
          <w:ilvl w:val="0"/>
          <w:numId w:val="24"/>
        </w:numPr>
        <w:rPr>
          <w:lang w:val="en-GB"/>
        </w:rPr>
      </w:pPr>
      <w:r w:rsidRPr="00E4548B">
        <w:rPr>
          <w:b/>
          <w:bCs/>
          <w:lang w:val="en-GB"/>
        </w:rPr>
        <w:t>Testarea cu utilizatorii:</w:t>
      </w:r>
      <w:r w:rsidRPr="00E4548B">
        <w:rPr>
          <w:lang w:val="en-GB"/>
        </w:rPr>
        <w:t xml:space="preserve"> Testarea jocului cu copiii ne-a ajutat să vedem cum îl percep ei și să facem modificările necesare.</w:t>
      </w:r>
    </w:p>
    <w:p w14:paraId="62F5E10E" w14:textId="77777777" w:rsidR="00E4548B" w:rsidRPr="00E4548B" w:rsidRDefault="00E4548B" w:rsidP="00E4548B">
      <w:pPr>
        <w:numPr>
          <w:ilvl w:val="0"/>
          <w:numId w:val="24"/>
        </w:numPr>
        <w:rPr>
          <w:lang w:val="en-GB"/>
        </w:rPr>
      </w:pPr>
      <w:r w:rsidRPr="00E4548B">
        <w:rPr>
          <w:b/>
          <w:bCs/>
          <w:lang w:val="en-GB"/>
        </w:rPr>
        <w:t>Lucrul în echipă:</w:t>
      </w:r>
      <w:r w:rsidRPr="00E4548B">
        <w:rPr>
          <w:lang w:val="en-GB"/>
        </w:rPr>
        <w:t xml:space="preserve"> Am învățat să colaborăm și să ne completăm unii pe alții în cadrul echipei.</w:t>
      </w:r>
    </w:p>
    <w:p w14:paraId="0DC7B792" w14:textId="77777777" w:rsidR="00E4548B" w:rsidRDefault="00E4548B" w:rsidP="00E4548B">
      <w:pPr>
        <w:numPr>
          <w:ilvl w:val="0"/>
          <w:numId w:val="24"/>
        </w:numPr>
        <w:rPr>
          <w:lang w:val="en-GB"/>
        </w:rPr>
      </w:pPr>
      <w:r w:rsidRPr="00E4548B">
        <w:rPr>
          <w:b/>
          <w:bCs/>
          <w:lang w:val="en-GB"/>
        </w:rPr>
        <w:t>Adaptabilitate:</w:t>
      </w:r>
      <w:r w:rsidRPr="00E4548B">
        <w:rPr>
          <w:lang w:val="en-GB"/>
        </w:rPr>
        <w:t xml:space="preserve"> Am învățat că e important să fim flexibili și să ne adaptăm pe parcursul proiectului.</w:t>
      </w:r>
    </w:p>
    <w:p w14:paraId="52D0E54A" w14:textId="3B527850" w:rsidR="002B4A25" w:rsidRPr="00E4548B" w:rsidRDefault="002B4A25" w:rsidP="00E4548B">
      <w:pPr>
        <w:numPr>
          <w:ilvl w:val="0"/>
          <w:numId w:val="24"/>
        </w:numPr>
        <w:rPr>
          <w:lang w:val="en-GB"/>
        </w:rPr>
      </w:pPr>
      <w:r w:rsidRPr="002B4A25">
        <w:rPr>
          <w:b/>
          <w:bCs/>
        </w:rPr>
        <w:t>Feedback regulat</w:t>
      </w:r>
      <w:r>
        <w:rPr>
          <w:b/>
          <w:bCs/>
        </w:rPr>
        <w:t xml:space="preserve">: </w:t>
      </w:r>
      <w:r w:rsidRPr="002B4A25">
        <w:t>Prezentările din două în două săptămâni au fost utile pentru că ne-au ajutat să ne menținem ritmul de lucru și să primim feedback constant</w:t>
      </w:r>
      <w:r>
        <w:t>.</w:t>
      </w:r>
    </w:p>
    <w:p w14:paraId="5ABA9C39" w14:textId="65DE5EA4" w:rsidR="00C36003" w:rsidRPr="00D74E35" w:rsidRDefault="00C36003" w:rsidP="00C36003">
      <w:pPr>
        <w:rPr>
          <w:rFonts w:ascii="Calibri" w:eastAsiaTheme="majorEastAsia" w:hAnsi="Calibri" w:cs="Arial"/>
          <w:bCs/>
          <w:color w:val="000000" w:themeColor="text1"/>
          <w:lang w:val="en-US"/>
        </w:rPr>
      </w:pPr>
    </w:p>
    <w:p w14:paraId="44081065" w14:textId="77777777" w:rsidR="004261A1" w:rsidRPr="00D74E35" w:rsidRDefault="00A947AF" w:rsidP="007D3E27">
      <w:pPr>
        <w:pStyle w:val="Heading1"/>
        <w:rPr>
          <w:color w:val="000000" w:themeColor="text1"/>
          <w:lang w:val="en-US"/>
        </w:rPr>
      </w:pPr>
      <w:bookmarkStart w:id="9" w:name="_Toc27336751"/>
      <w:r w:rsidRPr="00D74E35">
        <w:rPr>
          <w:color w:val="000000" w:themeColor="text1"/>
          <w:lang w:val="en-US"/>
        </w:rPr>
        <w:t>Referin</w:t>
      </w:r>
      <w:r w:rsidRPr="00D74E35">
        <w:rPr>
          <w:rFonts w:ascii="Calibri" w:hAnsi="Calibri"/>
          <w:color w:val="000000" w:themeColor="text1"/>
          <w:lang w:val="en-US"/>
        </w:rPr>
        <w:t>ţ</w:t>
      </w:r>
      <w:r w:rsidR="004261A1" w:rsidRPr="00D74E35">
        <w:rPr>
          <w:color w:val="000000" w:themeColor="text1"/>
          <w:lang w:val="en-US"/>
        </w:rPr>
        <w:t>e bibliografice</w:t>
      </w:r>
      <w:bookmarkEnd w:id="9"/>
    </w:p>
    <w:p w14:paraId="240E4DEE" w14:textId="3613AB4A" w:rsidR="00D77001" w:rsidRDefault="002B4A25" w:rsidP="00D77001">
      <w:pPr>
        <w:numPr>
          <w:ilvl w:val="0"/>
          <w:numId w:val="4"/>
        </w:numPr>
        <w:rPr>
          <w:lang w:val="en-US"/>
        </w:rPr>
      </w:pPr>
      <w:r w:rsidRPr="002B4A25">
        <w:rPr>
          <w:lang w:val="en-US"/>
        </w:rPr>
        <w:t>https://docs.godotengine.org/en/stable/index.html</w:t>
      </w:r>
      <w:r w:rsidR="00D77001">
        <w:rPr>
          <w:lang w:val="en-US"/>
        </w:rPr>
        <w:t xml:space="preserve"> </w:t>
      </w:r>
    </w:p>
    <w:p w14:paraId="0D11A194" w14:textId="77777777" w:rsidR="002B4A25" w:rsidRPr="00D77001" w:rsidRDefault="002B4A25" w:rsidP="002B4A25">
      <w:pPr>
        <w:ind w:left="720"/>
        <w:rPr>
          <w:lang w:val="en-US"/>
        </w:rPr>
      </w:pPr>
    </w:p>
    <w:sectPr w:rsidR="002B4A25" w:rsidRPr="00D77001" w:rsidSect="00CD6909">
      <w:headerReference w:type="default" r:id="rId18"/>
      <w:footerReference w:type="default" r:id="rId19"/>
      <w:headerReference w:type="first" r:id="rId20"/>
      <w:footerReference w:type="first" r:id="rId21"/>
      <w:pgSz w:w="11906" w:h="16838"/>
      <w:pgMar w:top="1411" w:right="1411" w:bottom="1411" w:left="1411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6A1C00" w14:textId="77777777" w:rsidR="008A2188" w:rsidRDefault="008A2188" w:rsidP="000F3071">
      <w:pPr>
        <w:spacing w:after="0" w:line="240" w:lineRule="auto"/>
      </w:pPr>
      <w:r>
        <w:separator/>
      </w:r>
    </w:p>
  </w:endnote>
  <w:endnote w:type="continuationSeparator" w:id="0">
    <w:p w14:paraId="13176095" w14:textId="77777777" w:rsidR="008A2188" w:rsidRDefault="008A2188" w:rsidP="000F30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206881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60E6213" w14:textId="77777777" w:rsidR="002361F3" w:rsidRDefault="002361F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F1E5E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10D540D5" w14:textId="77777777" w:rsidR="000F3071" w:rsidRDefault="000F307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32A425" w14:textId="69591C1A" w:rsidR="00C25A3D" w:rsidRDefault="005C6292" w:rsidP="00825ADB">
    <w:pPr>
      <w:pStyle w:val="Footer"/>
      <w:jc w:val="center"/>
      <w:rPr>
        <w:lang w:val="en-US"/>
      </w:rPr>
    </w:pPr>
    <w:r>
      <w:rPr>
        <w:lang w:val="en-US"/>
      </w:rPr>
      <w:t>20</w:t>
    </w:r>
    <w:r w:rsidR="00E82AF1">
      <w:rPr>
        <w:lang w:val="en-US"/>
      </w:rPr>
      <w:t>23</w:t>
    </w:r>
    <w:r>
      <w:rPr>
        <w:lang w:val="en-US"/>
      </w:rPr>
      <w:t>-202</w:t>
    </w:r>
    <w:r w:rsidR="00E82AF1">
      <w:rPr>
        <w:lang w:val="en-US"/>
      </w:rPr>
      <w:t>4</w:t>
    </w:r>
  </w:p>
  <w:p w14:paraId="51BCBA98" w14:textId="77777777" w:rsidR="00E82AF1" w:rsidRPr="00825ADB" w:rsidRDefault="00E82AF1" w:rsidP="00825ADB">
    <w:pPr>
      <w:pStyle w:val="Footer"/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66B879" w14:textId="77777777" w:rsidR="008A2188" w:rsidRDefault="008A2188" w:rsidP="000F3071">
      <w:pPr>
        <w:spacing w:after="0" w:line="240" w:lineRule="auto"/>
      </w:pPr>
      <w:r>
        <w:separator/>
      </w:r>
    </w:p>
  </w:footnote>
  <w:footnote w:type="continuationSeparator" w:id="0">
    <w:p w14:paraId="6627768C" w14:textId="77777777" w:rsidR="008A2188" w:rsidRDefault="008A2188" w:rsidP="000F30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E38256" w14:textId="77777777" w:rsidR="00774639" w:rsidRDefault="00774639" w:rsidP="00774639">
    <w:pPr>
      <w:pStyle w:val="Header"/>
      <w:tabs>
        <w:tab w:val="left" w:pos="2580"/>
        <w:tab w:val="left" w:pos="2985"/>
      </w:tabs>
      <w:spacing w:after="120" w:line="276" w:lineRule="auto"/>
      <w:jc w:val="center"/>
      <w:rPr>
        <w:b/>
        <w:bCs/>
        <w:color w:val="1F497D" w:themeColor="text2"/>
        <w:sz w:val="28"/>
        <w:szCs w:val="28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927"/>
      <w:gridCol w:w="1157"/>
    </w:tblGrid>
    <w:tr w:rsidR="00774639" w14:paraId="17EC4080" w14:textId="77777777" w:rsidTr="005460D4">
      <w:sdt>
        <w:sdtPr>
          <w:rPr>
            <w:b/>
            <w:bCs/>
            <w:color w:val="1F497D" w:themeColor="text2"/>
            <w:sz w:val="28"/>
            <w:szCs w:val="28"/>
          </w:rPr>
          <w:id w:val="-588155836"/>
          <w:showingPlcHdr/>
          <w:picture/>
        </w:sdtPr>
        <w:sdtContent>
          <w:tc>
            <w:tcPr>
              <w:tcW w:w="8118" w:type="dxa"/>
            </w:tcPr>
            <w:p w14:paraId="210C0ADD" w14:textId="77777777" w:rsidR="00774639" w:rsidRDefault="00774639" w:rsidP="00536AD2">
              <w:pPr>
                <w:pStyle w:val="Header"/>
                <w:tabs>
                  <w:tab w:val="left" w:pos="2580"/>
                  <w:tab w:val="left" w:pos="2985"/>
                </w:tabs>
                <w:spacing w:after="120" w:line="276" w:lineRule="auto"/>
                <w:jc w:val="right"/>
                <w:rPr>
                  <w:b/>
                  <w:bCs/>
                  <w:color w:val="1F497D" w:themeColor="text2"/>
                  <w:sz w:val="28"/>
                  <w:szCs w:val="28"/>
                </w:rPr>
              </w:pPr>
              <w:r>
                <w:rPr>
                  <w:b/>
                  <w:bCs/>
                  <w:noProof/>
                  <w:color w:val="1F497D" w:themeColor="text2"/>
                  <w:sz w:val="28"/>
                  <w:szCs w:val="28"/>
                  <w:lang w:val="en-US"/>
                </w:rPr>
                <w:drawing>
                  <wp:inline distT="0" distB="0" distL="0" distR="0" wp14:anchorId="2476FD7E" wp14:editId="03E78D3D">
                    <wp:extent cx="228600" cy="228600"/>
                    <wp:effectExtent l="0" t="0" r="0" b="0"/>
                    <wp:docPr id="10" name="Picture 1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0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28584" cy="2285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tc>
        </w:sdtContent>
      </w:sdt>
      <w:sdt>
        <w:sdtPr>
          <w:rPr>
            <w:b/>
            <w:bCs/>
            <w:color w:val="1F497D" w:themeColor="text2"/>
            <w:sz w:val="16"/>
            <w:szCs w:val="16"/>
          </w:rPr>
          <w:id w:val="-2032026426"/>
          <w:placeholder>
            <w:docPart w:val="06DDBF6F48EE453785677176D831F703"/>
          </w:placeholder>
          <w:text/>
        </w:sdtPr>
        <w:sdtContent>
          <w:tc>
            <w:tcPr>
              <w:tcW w:w="1170" w:type="dxa"/>
              <w:vAlign w:val="bottom"/>
            </w:tcPr>
            <w:p w14:paraId="66099028" w14:textId="77777777" w:rsidR="00774639" w:rsidRDefault="00774639" w:rsidP="005460D4">
              <w:pPr>
                <w:pStyle w:val="Header"/>
                <w:tabs>
                  <w:tab w:val="left" w:pos="2580"/>
                  <w:tab w:val="left" w:pos="2985"/>
                </w:tabs>
                <w:spacing w:after="120" w:line="276" w:lineRule="auto"/>
                <w:jc w:val="right"/>
                <w:rPr>
                  <w:b/>
                  <w:bCs/>
                  <w:color w:val="1F497D" w:themeColor="text2"/>
                  <w:sz w:val="28"/>
                  <w:szCs w:val="28"/>
                </w:rPr>
              </w:pPr>
              <w:r w:rsidRPr="00774639">
                <w:rPr>
                  <w:b/>
                  <w:bCs/>
                  <w:color w:val="1F497D" w:themeColor="text2"/>
                  <w:sz w:val="16"/>
                  <w:szCs w:val="16"/>
                </w:rPr>
                <w:t>Nume echipa</w:t>
              </w:r>
            </w:p>
          </w:tc>
        </w:sdtContent>
      </w:sdt>
    </w:tr>
  </w:tbl>
  <w:p w14:paraId="5D732C8A" w14:textId="77777777" w:rsidR="000F3071" w:rsidRDefault="000F3071" w:rsidP="00536AD2">
    <w:pPr>
      <w:pStyle w:val="Header"/>
      <w:pBdr>
        <w:bottom w:val="single" w:sz="4" w:space="1" w:color="A5A5A5" w:themeColor="background1" w:themeShade="A5"/>
      </w:pBdr>
      <w:tabs>
        <w:tab w:val="left" w:pos="2580"/>
        <w:tab w:val="left" w:pos="2985"/>
      </w:tabs>
      <w:spacing w:after="120" w:line="276" w:lineRule="auto"/>
      <w:rPr>
        <w:color w:val="7F7F7F" w:themeColor="text1" w:themeTint="80"/>
      </w:rPr>
    </w:pPr>
  </w:p>
  <w:p w14:paraId="26809342" w14:textId="77777777" w:rsidR="000F3071" w:rsidRDefault="006E4CA1" w:rsidP="006E4CA1">
    <w:pPr>
      <w:pStyle w:val="Header"/>
      <w:tabs>
        <w:tab w:val="clear" w:pos="4536"/>
        <w:tab w:val="clear" w:pos="9072"/>
        <w:tab w:val="left" w:pos="1080"/>
      </w:tabs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FC4F71" w14:textId="77777777" w:rsidR="00C25A3D" w:rsidRPr="00C25A3D" w:rsidRDefault="00541B74" w:rsidP="00C25A3D">
    <w:pPr>
      <w:pStyle w:val="Header"/>
      <w:jc w:val="center"/>
      <w:rPr>
        <w:sz w:val="24"/>
        <w:lang w:val="en-US"/>
      </w:rPr>
    </w:pPr>
    <w:r w:rsidRPr="00541B74">
      <w:rPr>
        <w:noProof/>
        <w:sz w:val="24"/>
        <w:lang w:val="en-US"/>
      </w:rPr>
      <w:drawing>
        <wp:inline distT="0" distB="0" distL="0" distR="0" wp14:anchorId="6522150E" wp14:editId="678EA741">
          <wp:extent cx="4475480" cy="770255"/>
          <wp:effectExtent l="0" t="0" r="1270" b="0"/>
          <wp:docPr id="1" name="Picture 1" descr="Facultatea de Matematică şi Informatică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acultatea de Matematică şi Informatică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75480" cy="7702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A15C7"/>
    <w:multiLevelType w:val="multilevel"/>
    <w:tmpl w:val="4540F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D74249"/>
    <w:multiLevelType w:val="hybridMultilevel"/>
    <w:tmpl w:val="48A6547A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0F">
      <w:start w:val="1"/>
      <w:numFmt w:val="decimal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666967"/>
    <w:multiLevelType w:val="multilevel"/>
    <w:tmpl w:val="C9520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61581D"/>
    <w:multiLevelType w:val="hybridMultilevel"/>
    <w:tmpl w:val="D486D604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DA3FEE"/>
    <w:multiLevelType w:val="multilevel"/>
    <w:tmpl w:val="7A66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041F40"/>
    <w:multiLevelType w:val="hybridMultilevel"/>
    <w:tmpl w:val="B20E3F4E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89141F"/>
    <w:multiLevelType w:val="multilevel"/>
    <w:tmpl w:val="43AC8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4C231A"/>
    <w:multiLevelType w:val="multilevel"/>
    <w:tmpl w:val="9C18D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65B2B23"/>
    <w:multiLevelType w:val="multilevel"/>
    <w:tmpl w:val="25685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652BF8"/>
    <w:multiLevelType w:val="multilevel"/>
    <w:tmpl w:val="1B76D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AF7EEC"/>
    <w:multiLevelType w:val="multilevel"/>
    <w:tmpl w:val="CB16C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3D1FA7"/>
    <w:multiLevelType w:val="multilevel"/>
    <w:tmpl w:val="FFD40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BF0D0B"/>
    <w:multiLevelType w:val="multilevel"/>
    <w:tmpl w:val="3EE06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C82F92"/>
    <w:multiLevelType w:val="multilevel"/>
    <w:tmpl w:val="6B2E6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185C00"/>
    <w:multiLevelType w:val="multilevel"/>
    <w:tmpl w:val="47A88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534791"/>
    <w:multiLevelType w:val="hybridMultilevel"/>
    <w:tmpl w:val="D12051FE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073471"/>
    <w:multiLevelType w:val="multilevel"/>
    <w:tmpl w:val="3B129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1827CF5"/>
    <w:multiLevelType w:val="multilevel"/>
    <w:tmpl w:val="40C88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BD87E4E"/>
    <w:multiLevelType w:val="multilevel"/>
    <w:tmpl w:val="9F421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F1F4B5A"/>
    <w:multiLevelType w:val="multilevel"/>
    <w:tmpl w:val="22383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2905AA0"/>
    <w:multiLevelType w:val="multilevel"/>
    <w:tmpl w:val="096E0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A6679C3"/>
    <w:multiLevelType w:val="multilevel"/>
    <w:tmpl w:val="FC527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AD46F94"/>
    <w:multiLevelType w:val="multilevel"/>
    <w:tmpl w:val="BB8EE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E681E66"/>
    <w:multiLevelType w:val="multilevel"/>
    <w:tmpl w:val="AB1A9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1677265">
    <w:abstractNumId w:val="3"/>
  </w:num>
  <w:num w:numId="2" w16cid:durableId="948438147">
    <w:abstractNumId w:val="15"/>
  </w:num>
  <w:num w:numId="3" w16cid:durableId="1632781447">
    <w:abstractNumId w:val="1"/>
  </w:num>
  <w:num w:numId="4" w16cid:durableId="1278099813">
    <w:abstractNumId w:val="5"/>
  </w:num>
  <w:num w:numId="5" w16cid:durableId="1455372451">
    <w:abstractNumId w:val="19"/>
  </w:num>
  <w:num w:numId="6" w16cid:durableId="245959093">
    <w:abstractNumId w:val="0"/>
  </w:num>
  <w:num w:numId="7" w16cid:durableId="1695110579">
    <w:abstractNumId w:val="22"/>
  </w:num>
  <w:num w:numId="8" w16cid:durableId="1138304206">
    <w:abstractNumId w:val="23"/>
  </w:num>
  <w:num w:numId="9" w16cid:durableId="613827254">
    <w:abstractNumId w:val="7"/>
  </w:num>
  <w:num w:numId="10" w16cid:durableId="186410697">
    <w:abstractNumId w:val="14"/>
  </w:num>
  <w:num w:numId="11" w16cid:durableId="1374303993">
    <w:abstractNumId w:val="18"/>
  </w:num>
  <w:num w:numId="12" w16cid:durableId="1191796655">
    <w:abstractNumId w:val="20"/>
  </w:num>
  <w:num w:numId="13" w16cid:durableId="1007830097">
    <w:abstractNumId w:val="17"/>
  </w:num>
  <w:num w:numId="14" w16cid:durableId="1710446049">
    <w:abstractNumId w:val="9"/>
  </w:num>
  <w:num w:numId="15" w16cid:durableId="228076354">
    <w:abstractNumId w:val="16"/>
  </w:num>
  <w:num w:numId="16" w16cid:durableId="217397144">
    <w:abstractNumId w:val="11"/>
  </w:num>
  <w:num w:numId="17" w16cid:durableId="1155952337">
    <w:abstractNumId w:val="2"/>
  </w:num>
  <w:num w:numId="18" w16cid:durableId="606425149">
    <w:abstractNumId w:val="6"/>
  </w:num>
  <w:num w:numId="19" w16cid:durableId="1047604252">
    <w:abstractNumId w:val="12"/>
  </w:num>
  <w:num w:numId="20" w16cid:durableId="240333914">
    <w:abstractNumId w:val="21"/>
  </w:num>
  <w:num w:numId="21" w16cid:durableId="1567300353">
    <w:abstractNumId w:val="10"/>
  </w:num>
  <w:num w:numId="22" w16cid:durableId="1066999254">
    <w:abstractNumId w:val="8"/>
  </w:num>
  <w:num w:numId="23" w16cid:durableId="1642802619">
    <w:abstractNumId w:val="13"/>
  </w:num>
  <w:num w:numId="24" w16cid:durableId="8649037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1FB6"/>
    <w:rsid w:val="00042076"/>
    <w:rsid w:val="00051299"/>
    <w:rsid w:val="000A261F"/>
    <w:rsid w:val="000F0BD0"/>
    <w:rsid w:val="000F3071"/>
    <w:rsid w:val="0013055B"/>
    <w:rsid w:val="001639DA"/>
    <w:rsid w:val="001714DA"/>
    <w:rsid w:val="001724E0"/>
    <w:rsid w:val="001C43A9"/>
    <w:rsid w:val="001D153E"/>
    <w:rsid w:val="001E574B"/>
    <w:rsid w:val="002361F3"/>
    <w:rsid w:val="00243993"/>
    <w:rsid w:val="00252E24"/>
    <w:rsid w:val="002572A0"/>
    <w:rsid w:val="00263A1D"/>
    <w:rsid w:val="00294926"/>
    <w:rsid w:val="002A022B"/>
    <w:rsid w:val="002A384A"/>
    <w:rsid w:val="002B4A25"/>
    <w:rsid w:val="00323896"/>
    <w:rsid w:val="00351CF1"/>
    <w:rsid w:val="003B1DF9"/>
    <w:rsid w:val="003B775B"/>
    <w:rsid w:val="003F1E5E"/>
    <w:rsid w:val="003F6D98"/>
    <w:rsid w:val="004261A1"/>
    <w:rsid w:val="004530C4"/>
    <w:rsid w:val="004E0142"/>
    <w:rsid w:val="00523CB3"/>
    <w:rsid w:val="00536AD2"/>
    <w:rsid w:val="00537DBA"/>
    <w:rsid w:val="00541B74"/>
    <w:rsid w:val="005441AA"/>
    <w:rsid w:val="005460D4"/>
    <w:rsid w:val="00582EB4"/>
    <w:rsid w:val="00597B23"/>
    <w:rsid w:val="005C6292"/>
    <w:rsid w:val="005C7DB7"/>
    <w:rsid w:val="0060373C"/>
    <w:rsid w:val="00604B96"/>
    <w:rsid w:val="00606447"/>
    <w:rsid w:val="00632531"/>
    <w:rsid w:val="006A0A8A"/>
    <w:rsid w:val="006E4CA1"/>
    <w:rsid w:val="006E5E09"/>
    <w:rsid w:val="00756256"/>
    <w:rsid w:val="00765ED3"/>
    <w:rsid w:val="00774639"/>
    <w:rsid w:val="007C7F24"/>
    <w:rsid w:val="007D3E27"/>
    <w:rsid w:val="007E522A"/>
    <w:rsid w:val="00825ADB"/>
    <w:rsid w:val="008A2188"/>
    <w:rsid w:val="008D481D"/>
    <w:rsid w:val="00926FFE"/>
    <w:rsid w:val="00943FFE"/>
    <w:rsid w:val="009A231A"/>
    <w:rsid w:val="009E5000"/>
    <w:rsid w:val="00A947AF"/>
    <w:rsid w:val="00AD00FF"/>
    <w:rsid w:val="00B2032F"/>
    <w:rsid w:val="00BD7F57"/>
    <w:rsid w:val="00C03029"/>
    <w:rsid w:val="00C11FB6"/>
    <w:rsid w:val="00C25327"/>
    <w:rsid w:val="00C25A3D"/>
    <w:rsid w:val="00C36003"/>
    <w:rsid w:val="00C63B50"/>
    <w:rsid w:val="00C65315"/>
    <w:rsid w:val="00C83D99"/>
    <w:rsid w:val="00CA7B01"/>
    <w:rsid w:val="00CC2811"/>
    <w:rsid w:val="00CD258B"/>
    <w:rsid w:val="00CD6909"/>
    <w:rsid w:val="00D737EC"/>
    <w:rsid w:val="00D74E35"/>
    <w:rsid w:val="00D77001"/>
    <w:rsid w:val="00DB1209"/>
    <w:rsid w:val="00DD6EBF"/>
    <w:rsid w:val="00E21BFF"/>
    <w:rsid w:val="00E4548B"/>
    <w:rsid w:val="00E77822"/>
    <w:rsid w:val="00E82AF1"/>
    <w:rsid w:val="00EA25F0"/>
    <w:rsid w:val="00EC2145"/>
    <w:rsid w:val="00F42FC7"/>
    <w:rsid w:val="00F712C9"/>
    <w:rsid w:val="00F83654"/>
    <w:rsid w:val="00FA443E"/>
    <w:rsid w:val="00FC68F8"/>
    <w:rsid w:val="00FE759C"/>
    <w:rsid w:val="00FF2F97"/>
    <w:rsid w:val="5C025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C662C0"/>
  <w15:docId w15:val="{340C3701-3E4F-492F-852B-A8A7F3E95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4C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373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7DB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30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3071"/>
  </w:style>
  <w:style w:type="paragraph" w:styleId="Footer">
    <w:name w:val="footer"/>
    <w:basedOn w:val="Normal"/>
    <w:link w:val="FooterChar"/>
    <w:uiPriority w:val="99"/>
    <w:unhideWhenUsed/>
    <w:rsid w:val="000F30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3071"/>
  </w:style>
  <w:style w:type="paragraph" w:styleId="BalloonText">
    <w:name w:val="Balloon Text"/>
    <w:basedOn w:val="Normal"/>
    <w:link w:val="BalloonTextChar"/>
    <w:uiPriority w:val="99"/>
    <w:semiHidden/>
    <w:unhideWhenUsed/>
    <w:rsid w:val="000F30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3071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0F3071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F3071"/>
    <w:rPr>
      <w:rFonts w:eastAsiaTheme="minorEastAsia"/>
      <w:lang w:val="en-US" w:eastAsia="ja-JP"/>
    </w:rPr>
  </w:style>
  <w:style w:type="character" w:styleId="PlaceholderText">
    <w:name w:val="Placeholder Text"/>
    <w:basedOn w:val="DefaultParagraphFont"/>
    <w:uiPriority w:val="99"/>
    <w:semiHidden/>
    <w:rsid w:val="003F6D98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6E4C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E4CA1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6E4CA1"/>
    <w:pPr>
      <w:spacing w:after="100"/>
      <w:ind w:left="220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6E4CA1"/>
    <w:pPr>
      <w:spacing w:after="100"/>
    </w:pPr>
    <w:rPr>
      <w:rFonts w:eastAsiaTheme="minorEastAsia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6E4CA1"/>
    <w:pPr>
      <w:spacing w:after="100"/>
      <w:ind w:left="440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6E4C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4CA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0373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7746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5C7DB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C214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35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0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4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0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4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6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3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glossaryDocument" Target="glossary/document.xm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riana\AppData\Local\Temp\FreeCommander16032\01\hciubb\mainSpace\files\Template_ProiectFinal_HCI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06DDBF6F48EE453785677176D831F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4FF3BF-31E6-4FC7-978B-CE1C9E4B2A33}"/>
      </w:docPartPr>
      <w:docPartBody>
        <w:p w:rsidR="00DC3C96" w:rsidRDefault="007C7F24">
          <w:pPr>
            <w:pStyle w:val="06DDBF6F48EE453785677176D831F703"/>
          </w:pPr>
          <w:r w:rsidRPr="0051622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7F24"/>
    <w:rsid w:val="0003273B"/>
    <w:rsid w:val="001714DA"/>
    <w:rsid w:val="00765ED3"/>
    <w:rsid w:val="007C7F24"/>
    <w:rsid w:val="00DC3C96"/>
    <w:rsid w:val="00DC7A5D"/>
    <w:rsid w:val="00FB1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06DDBF6F48EE453785677176D831F703">
    <w:name w:val="06DDBF6F48EE453785677176D831F70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7C01292681754A870448F0EB0003FD" ma:contentTypeVersion="4" ma:contentTypeDescription="Create a new document." ma:contentTypeScope="" ma:versionID="78dfd7a976975ddb9a403ab649dba683">
  <xsd:schema xmlns:xsd="http://www.w3.org/2001/XMLSchema" xmlns:xs="http://www.w3.org/2001/XMLSchema" xmlns:p="http://schemas.microsoft.com/office/2006/metadata/properties" xmlns:ns2="cd0c2d44-830f-4601-9dee-5a65d6775f63" targetNamespace="http://schemas.microsoft.com/office/2006/metadata/properties" ma:root="true" ma:fieldsID="b3a6fdda09629f5d0c3564dd9da5882f" ns2:_="">
    <xsd:import namespace="cd0c2d44-830f-4601-9dee-5a65d6775f6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0c2d44-830f-4601-9dee-5a65d6775f6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3F25A6-5025-4E92-9D94-FBF6DEA150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d0c2d44-830f-4601-9dee-5a65d6775f6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3B10399-0E4E-4178-B64D-B6EED4DF55F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EE2AF5B-EED7-4B7D-B719-B4DF8C47E9E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7EC6814-20E4-4CE8-8DD3-A7FBB9E8CC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Template_ProiectFinal_HCI</Template>
  <TotalTime>122</TotalTime>
  <Pages>11</Pages>
  <Words>2089</Words>
  <Characters>11909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Nume echipa</vt:lpstr>
    </vt:vector>
  </TitlesOfParts>
  <Company/>
  <LinksUpToDate>false</LinksUpToDate>
  <CharactersWithSpaces>13971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Nume echipa</dc:title>
  <dc:creator>Windows User</dc:creator>
  <cp:lastModifiedBy>Man Daniel-Nicolae</cp:lastModifiedBy>
  <cp:revision>4</cp:revision>
  <dcterms:created xsi:type="dcterms:W3CDTF">2025-01-15T00:16:00Z</dcterms:created>
  <dcterms:modified xsi:type="dcterms:W3CDTF">2025-01-16T02:57:00Z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0x010100C27C01292681754A870448F0EB0003FD</vt:lpwstr>
  </property>
</Properties>
</file>